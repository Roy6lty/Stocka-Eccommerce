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:rsidR="008049DB" w:rsidRDefault="008049DB">
            <w:pPr>
              <w:pStyle w:val="Slogan"/>
            </w:pPr>
          </w:p>
          <w:p w:rsidR="008049DB" w:rsidRDefault="008049DB"/>
        </w:tc>
        <w:tc>
          <w:tcPr>
            <w:tcW w:w="5048" w:type="dxa"/>
          </w:tcPr>
          <w:p w:rsidR="00C55435" w:rsidRDefault="00C55435">
            <w:pPr>
              <w:pStyle w:val="Title"/>
            </w:pPr>
          </w:p>
          <w:p w:rsidR="00C55435" w:rsidRDefault="00C55435">
            <w:pPr>
              <w:pStyle w:val="Title"/>
            </w:pPr>
          </w:p>
          <w:p w:rsidR="008049DB" w:rsidRDefault="00C55435">
            <w:pPr>
              <w:pStyle w:val="Title"/>
            </w:pPr>
            <w:r>
              <w:t>STOCKA</w:t>
            </w:r>
          </w:p>
          <w:p w:rsidR="008049DB" w:rsidRDefault="00812270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A6EFF9667E0F4C19800F58A3E1449467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5842A4">
              <w:t xml:space="preserve">434938382</w:t>
            </w:r>
          </w:p>
          <w:p w:rsidR="008049DB" w:rsidRDefault="00812270" w:rsidP="005842A4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4A6D251A32E94E51BF1DD3060819246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5842A4">
              <w:rPr>
                <w:caps w:val="0"/>
              </w:rPr>
              <w:t xml:space="preserve">2023-07-27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Default="00812270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30F73318ACF547A18B4FC19CAB028557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:rsidR="008049DB" w:rsidRDefault="00812270">
            <w:sdt>
              <w:sdtPr>
                <w:alias w:val="Enter name:"/>
                <w:tag w:val="Enter name:"/>
                <w:id w:val="533012957"/>
                <w:placeholder>
                  <w:docPart w:val="CDBD39220BD14E3F86A41F66B9D45DA5"/>
                </w:placeholder>
                <w:temporary/>
                <w:showingPlcHdr/>
                <w15:appearance w15:val="hidden"/>
              </w:sdtPr>
              <w:sdtEndPr/>
              <w:sdtContent>
                <w:r w:rsidR="005842A4">
                  <w:t xml:space="preserve">Recipient Name</w:t>
                </w:r>
              </w:sdtContent>
            </w:sdt>
            <w:r w:rsidR="005842A4">
              <w:t xml:space="preserve">: </w:t>
            </w:r>
          </w:p>
          <w:p w:rsidR="005842A4" w:rsidRDefault="005842A4"/>
          <w:p w:rsidR="008049DB" w:rsidRDefault="00812270">
            <w:sdt>
              <w:sdtPr>
                <w:alias w:val="Enter street address:"/>
                <w:tag w:val="Enter street address:"/>
                <w:id w:val="1917741540"/>
                <w:placeholder>
                  <w:docPart w:val="8A103C72B1D044719202492DE7DD28C7"/>
                </w:placeholder>
                <w:temporary/>
                <w:showingPlcHdr/>
                <w15:appearance w15:val="hidden"/>
              </w:sdtPr>
              <w:sdtEndPr/>
              <w:sdtContent>
                <w:r w:rsidR="005842A4">
                  <w:t>Street Address</w:t>
                </w:r>
              </w:sdtContent>
            </w:sdt>
            <w:r w:rsidR="005842A4">
              <w:t xml:space="preserve">: address</w:t>
            </w:r>
          </w:p>
          <w:p w:rsidR="00616194" w:rsidRDefault="00616194"/>
          <w:p w:rsidR="008049DB" w:rsidRDefault="00812270" w:rsidP="009F5118">
            <w:sdt>
              <w:sdtPr>
                <w:alias w:val="Phone:"/>
                <w:tag w:val="Phone:"/>
                <w:id w:val="1061450442"/>
                <w:placeholder>
                  <w:docPart w:val="F4BD55754CC54D0387D686F31C5D2929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 xml:space="preserve">Phone:</w:t>
                </w:r>
              </w:sdtContent>
            </w:sdt>
            <w:r w:rsidR="006A3739">
              <w:t xml:space="preserve"> </w:t>
            </w:r>
            <w:r w:rsidR="005842A4">
              <w:t xml:space="preserve">07033517584</w:t>
            </w:r>
          </w:p>
        </w:tc>
        <w:tc>
          <w:tcPr>
            <w:tcW w:w="5048" w:type="dxa"/>
          </w:tcPr>
          <w:p w:rsidR="008049DB" w:rsidRDefault="008049DB" w:rsidP="00C55435">
            <w:pPr>
              <w:pStyle w:val="Heading3"/>
              <w:outlineLvl w:val="2"/>
            </w:pP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016"/>
        <w:gridCol w:w="2016"/>
        <w:gridCol w:w="2016"/>
        <w:gridCol w:w="2016"/>
        <w:gridCol w:w="2016"/>
      </w:tblGrid>
      <w:tr w:rsidR="008049DB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049DB" w:rsidRDefault="00812270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ECFA6C456F77487DBC8360D5102BECB0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7F8853AD47A9440D8858DA0300683BC7"/>
              </w:placeholder>
              <w:temporary/>
              <w:showingPlcHdr/>
              <w15:appearance w15:val="hidden"/>
            </w:sdtPr>
            <w:sdtEndPr/>
            <w:sdtContent>
              <w:p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  <w:tbl>
            <w:tblPr>
              <w:tblStyle w:val="GridTable1Light"/>
              <w:tblpPr w:leftFromText="180" w:rightFromText="180" w:vertAnchor="text" w:horzAnchor="page" w:tblpX="691" w:tblpY="287"/>
              <w:tblOverlap w:val="never"/>
              <w:tblW w:w="9715" w:type="dxa"/>
              <w:tblLayout w:type="fixed"/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805"/>
              <w:gridCol w:w="3780"/>
              <w:gridCol w:w="1800"/>
              <w:gridCol w:w="1710"/>
              <w:gridCol w:w="1620"/>
            </w:tblGrid>
            <w:tr w:rsidR="000B3F67" w:rsidTr="00BE6F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0"/>
              </w:trPr>
              <w:tc>
                <w:tcPr>
                  <w:tcW w:w="805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No</w:t>
                  </w:r>
                </w:p>
              </w:tc>
              <w:tc>
                <w:tcPr>
                  <w:tcW w:w="378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Description</w:t>
                  </w:r>
                </w:p>
              </w:tc>
              <w:tc>
                <w:tcPr>
                  <w:tcW w:w="180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Quantity</w:t>
                  </w:r>
                </w:p>
              </w:tc>
              <w:tc>
                <w:tcPr>
                  <w:tcW w:w="171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Price</w:t>
                  </w:r>
                </w:p>
              </w:tc>
              <w:tc>
                <w:tcPr>
                  <w:tcW w:w="1620" w:type="dxa"/>
                </w:tcPr>
                <w:p w:rsidR="00DC1E06" w:rsidRDefault="00812270" w:rsidP="00DC1E06">
                  <w:pPr>
                    <w:pStyle w:val="Heading4"/>
                    <w:outlineLvl w:val="3"/>
                  </w:pPr>
                  <w:sdt>
                    <w:sdtPr>
                      <w:alias w:val="Total:"/>
                      <w:tag w:val="Total:"/>
                      <w:id w:val="-150831350"/>
                      <w:placeholder>
                        <w:docPart w:val="B7B6ACE4700043F0A58739367ADAF5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</w:t>
                      </w:r>
                    </w:sdtContent>
                  </w:sdt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812270">
                  <w:pPr>
                    <w:pStyle w:val="Quantity"/>
                    <w:numPr>
                      <w:ilvl w:val="0"/>
                      <w:numId w:val="14"/>
                    </w:numPr>
                  </w:pPr>
                  <w:bookmarkStart w:id="0" w:name="_GoBack"/>
                  <w:bookmarkEnd w:id="0"/>
                </w:p>
              </w:tc>
              <w:tc>
                <w:tcPr>
                  <w:tcW w:w="3780" w:type="dxa"/>
                </w:tcPr>
                <w:p w:rsidR="00DC1E06" w:rsidRDefault="001E6A46" w:rsidP="0078154F">
                  <w:r>
                    <w:t xml:space="preserve">      Ps4 Pro Black</w:t>
                  </w:r>
                </w:p>
              </w:tc>
              <w:tc>
                <w:tcPr>
                  <w:tcW w:w="1800" w:type="dxa"/>
                </w:tcPr>
                <w:p w:rsidR="00DC1E06" w:rsidRDefault="000B3F67" w:rsidP="0078154F">
                  <w:r>
                    <w:t xml:space="preserve">2</w:t>
                  </w:r>
                </w:p>
              </w:tc>
              <w:tc>
                <w:tcPr>
                  <w:tcW w:w="1710" w:type="dxa"/>
                </w:tcPr>
                <w:p w:rsidR="00DC1E06" w:rsidRDefault="000B3F67" w:rsidP="0078154F">
                  <w:pPr>
                    <w:pStyle w:val="Amount"/>
                    <w:jc w:val="center"/>
                  </w:pPr>
                  <w:r>
                    <w:t xml:space="preserve">200000</w:t>
                  </w:r>
                </w:p>
              </w:tc>
              <w:tc>
                <w:tcPr>
                  <w:tcW w:w="1620" w:type="dxa"/>
                </w:tcPr>
                <w:p w:rsidR="00DC1E06" w:rsidRDefault="000B54BC" w:rsidP="0078154F">
                  <w:pPr>
                    <w:pStyle w:val="Amount"/>
                  </w:pPr>
                  <w:r>
                    <w:t xml:space="preserve">400000</w:t>
                  </w:r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812270">
                  <w:pPr>
                    <w:pStyle w:val="Quantity"/>
                    <w:numPr>
                      <w:ilvl w:val="0"/>
                      <w:numId w:val="14"/>
                    </w:numPr>
                  </w:pPr>
                  <w:bookmarkStart w:id="0" w:name="_GoBack"/>
                  <w:bookmarkEnd w:id="0"/>
                </w:p>
              </w:tc>
              <w:tc>
                <w:tcPr>
                  <w:tcW w:w="3780" w:type="dxa"/>
                </w:tcPr>
                <w:p w:rsidR="00DC1E06" w:rsidRDefault="001E6A46" w:rsidP="0078154F">
                  <w:r>
                    <w:t xml:space="preserve">      Ps5  White</w:t>
                  </w:r>
                </w:p>
              </w:tc>
              <w:tc>
                <w:tcPr>
                  <w:tcW w:w="1800" w:type="dxa"/>
                </w:tcPr>
                <w:p w:rsidR="00DC1E06" w:rsidRDefault="000B3F67" w:rsidP="0078154F">
                  <w:r>
                    <w:t xml:space="preserve">1</w:t>
                  </w:r>
                </w:p>
              </w:tc>
              <w:tc>
                <w:tcPr>
                  <w:tcW w:w="1710" w:type="dxa"/>
                </w:tcPr>
                <w:p w:rsidR="00DC1E06" w:rsidRDefault="000B3F67" w:rsidP="0078154F">
                  <w:pPr>
                    <w:pStyle w:val="Amount"/>
                    <w:jc w:val="center"/>
                  </w:pPr>
                  <w:r>
                    <w:t xml:space="preserve">500000</w:t>
                  </w:r>
                </w:p>
              </w:tc>
              <w:tc>
                <w:tcPr>
                  <w:tcW w:w="1620" w:type="dxa"/>
                </w:tcPr>
                <w:p w:rsidR="00DC1E06" w:rsidRDefault="000B54BC" w:rsidP="0078154F">
                  <w:pPr>
                    <w:pStyle w:val="Amount"/>
                  </w:pPr>
                  <w:r>
                    <w:t xml:space="preserve">500000</w:t>
                  </w:r>
                </w:p>
              </w:tc>
            </w:tr>
          </w:tbl>
          <w:tbl>
            <w:tblPr>
              <w:tblStyle w:val="PlainTable1"/>
              <w:tblpPr w:leftFromText="180" w:rightFromText="180" w:vertAnchor="text" w:horzAnchor="margin" w:tblpY="1740"/>
              <w:tblOverlap w:val="never"/>
              <w:tblW w:w="100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1817"/>
              <w:gridCol w:w="6643"/>
              <w:gridCol w:w="1615"/>
            </w:tblGrid>
            <w:tr w:rsidR="00DC1E06" w:rsidTr="00DC1E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sdt>
                <w:sdtPr>
                  <w:alias w:val="Subtotal:"/>
                  <w:tag w:val="Subtotal:"/>
                  <w:id w:val="2136441839"/>
                  <w:placeholder>
                    <w:docPart w:val="354B6210B6B64A858979E56FB4B1668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643" w:type="dxa"/>
                      <w:tcBorders>
                        <w:right w:val="single" w:sz="4" w:space="0" w:color="A6A6A6" w:themeColor="background1" w:themeShade="A6"/>
                      </w:tcBorders>
                    </w:tcPr>
                    <w:p w:rsidR="00DC1E06" w:rsidRDefault="00DC1E06" w:rsidP="00DC1E06">
                      <w:pPr>
                        <w:pStyle w:val="Heading2"/>
                        <w:spacing w:line="264" w:lineRule="auto"/>
                        <w:outlineLvl w:val="1"/>
                      </w:pPr>
                      <w:r>
                        <w:t>SUBTOTAL</w:t>
                      </w:r>
                    </w:p>
                  </w:tc>
                </w:sdtContent>
              </w:sdt>
              <w:tc>
                <w:tcPr>
                  <w:tcW w:w="1615" w:type="dxa"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Pr="000B54BC" w:rsidRDefault="009E63CC" w:rsidP="009E63CC">
                  <w:pPr>
                    <w:pStyle w:val="Amount"/>
                    <w:spacing w:line="264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="000B54BC" w:rsidRPr="000B54BC">
                    <w:rPr>
                      <w:b w:val="0"/>
                    </w:rPr>
                    <w:t xml:space="preserve">200000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812270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ales tax:"/>
                      <w:tag w:val="Sales tax:"/>
                      <w:id w:val="-578517216"/>
                      <w:placeholder>
                        <w:docPart w:val="23E0225968E6497FBC69F95F82FE56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SALES TAX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>------------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812270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hipping and handling:"/>
                      <w:tag w:val="Shipping and handling:"/>
                      <w:id w:val="-1692443947"/>
                      <w:placeholder>
                        <w:docPart w:val="6538282AE4844A30B19547CAE01DDC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SHIPPING &amp; HANDLING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9E63CC">
                  <w:pPr>
                    <w:pStyle w:val="Amount"/>
                    <w:spacing w:line="264" w:lineRule="auto"/>
                  </w:pPr>
                  <w:r>
                    <w:t xml:space="preserve"/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812270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Total due:"/>
                      <w:tag w:val="Total due:"/>
                      <w:id w:val="2003691622"/>
                      <w:placeholder>
                        <w:docPart w:val="8835F0A532154E7BB8CEC6708490ED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 due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 xml:space="preserve">200000</w:t>
                  </w:r>
                </w:p>
              </w:tc>
            </w:tr>
          </w:tbl>
          <w:p w:rsidR="005842A4" w:rsidRDefault="005842A4">
            <w:pPr>
              <w:spacing w:line="264" w:lineRule="auto"/>
            </w:pPr>
          </w:p>
        </w:tc>
      </w:tr>
    </w:tbl>
    <w:p w:rsidR="00966901" w:rsidRDefault="00966901"/>
    <w:p w:rsidR="008049DB" w:rsidRDefault="00812270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F83489372FCE470E8CE0B6B6423FF02E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E8D5923CEE444CA1935628828E568740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A3739">
            <w:t>Company Name</w:t>
          </w:r>
        </w:sdtContent>
      </w:sdt>
    </w:p>
    <w:p w:rsidR="008049DB" w:rsidRDefault="00812270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3D239097F1A046EAA7E7871084B1C755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D0A616D5D6194C318CE2B2CADF24B723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052A9600FF2A4719B8AF4A28381A08D2"/>
          </w:placeholder>
          <w:temporary/>
          <w:showingPlcHdr/>
          <w15:appearance w15:val="hidden"/>
        </w:sdtPr>
        <w:sdtEndPr/>
        <w:sdtContent>
          <w:r w:rsidR="006A3739">
            <w:t>Name</w:t>
          </w:r>
        </w:sdtContent>
      </w:sdt>
      <w:r w:rsidR="00616194">
        <w:t xml:space="preserve">, </w:t>
      </w:r>
      <w:sdt>
        <w:sdtPr>
          <w:alias w:val="Enter phone:"/>
          <w:tag w:val="Enter phone:"/>
          <w:id w:val="217333968"/>
          <w:placeholder>
            <w:docPart w:val="6E8DAB3711534A83B9A40C22908B31F1"/>
          </w:placeholder>
          <w:temporary/>
          <w:showingPlcHdr/>
          <w15:appearance w15:val="hidden"/>
        </w:sdtPr>
        <w:sdtEndPr/>
        <w:sdtContent>
          <w:r w:rsidR="00616194">
            <w:t>Phone</w:t>
          </w:r>
        </w:sdtContent>
      </w:sdt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5737455F4B5443518B23A378B224F94F"/>
          </w:placeholder>
          <w:temporary/>
          <w:showingPlcHdr/>
          <w15:appearance w15:val="hidden"/>
        </w:sdtPr>
        <w:sdtEndPr/>
        <w:sdtContent>
          <w:proofErr w:type="gramStart"/>
          <w:r w:rsidR="00616194">
            <w:t>Email</w:t>
          </w:r>
          <w:proofErr w:type="gramEnd"/>
        </w:sdtContent>
      </w:sdt>
    </w:p>
    <w:p w:rsidR="00837ECD" w:rsidRPr="00837ECD" w:rsidRDefault="00812270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91115D4A9A2645F081448944470AE4F5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15" w:rsidRDefault="00145D15">
      <w:pPr>
        <w:spacing w:line="240" w:lineRule="auto"/>
      </w:pPr>
      <w:r>
        <w:separator/>
      </w:r>
    </w:p>
  </w:endnote>
  <w:endnote w:type="continuationSeparator" w:id="0">
    <w:p w:rsidR="00145D15" w:rsidRDefault="00145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15" w:rsidRDefault="00145D15">
      <w:pPr>
        <w:spacing w:line="240" w:lineRule="auto"/>
      </w:pPr>
      <w:r>
        <w:separator/>
      </w:r>
    </w:p>
  </w:footnote>
  <w:footnote w:type="continuationSeparator" w:id="0">
    <w:p w:rsidR="00145D15" w:rsidRDefault="00145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54649"/>
    <w:multiLevelType w:val="hybridMultilevel"/>
    <w:tmpl w:val="43A4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43BC6"/>
    <w:multiLevelType w:val="hybridMultilevel"/>
    <w:tmpl w:val="AB2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F23DA"/>
    <w:multiLevelType w:val="hybridMultilevel"/>
    <w:tmpl w:val="4D10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B27E4"/>
    <w:multiLevelType w:val="hybridMultilevel"/>
    <w:tmpl w:val="462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9"/>
    <w:rsid w:val="00055AF8"/>
    <w:rsid w:val="000B3F67"/>
    <w:rsid w:val="000B54BC"/>
    <w:rsid w:val="00145D15"/>
    <w:rsid w:val="001E6A46"/>
    <w:rsid w:val="002558FA"/>
    <w:rsid w:val="00323F56"/>
    <w:rsid w:val="003667F4"/>
    <w:rsid w:val="00381631"/>
    <w:rsid w:val="003D4212"/>
    <w:rsid w:val="00431C6F"/>
    <w:rsid w:val="005842A4"/>
    <w:rsid w:val="005E4E3F"/>
    <w:rsid w:val="00616194"/>
    <w:rsid w:val="006A3739"/>
    <w:rsid w:val="006F239C"/>
    <w:rsid w:val="007577D4"/>
    <w:rsid w:val="0078154F"/>
    <w:rsid w:val="00793AFB"/>
    <w:rsid w:val="007D3668"/>
    <w:rsid w:val="008049DB"/>
    <w:rsid w:val="00807CDC"/>
    <w:rsid w:val="00812270"/>
    <w:rsid w:val="00837ECD"/>
    <w:rsid w:val="00907574"/>
    <w:rsid w:val="00934F6F"/>
    <w:rsid w:val="00966901"/>
    <w:rsid w:val="00981A82"/>
    <w:rsid w:val="009C2C2D"/>
    <w:rsid w:val="009E63CC"/>
    <w:rsid w:val="009F5118"/>
    <w:rsid w:val="00A93410"/>
    <w:rsid w:val="00B76A92"/>
    <w:rsid w:val="00B93AE8"/>
    <w:rsid w:val="00BB4862"/>
    <w:rsid w:val="00BE6FDF"/>
    <w:rsid w:val="00BF2506"/>
    <w:rsid w:val="00C211F4"/>
    <w:rsid w:val="00C3067E"/>
    <w:rsid w:val="00C55435"/>
    <w:rsid w:val="00CE7F7E"/>
    <w:rsid w:val="00CF07F2"/>
    <w:rsid w:val="00D139F9"/>
    <w:rsid w:val="00D6455C"/>
    <w:rsid w:val="00D735CB"/>
    <w:rsid w:val="00D934CD"/>
    <w:rsid w:val="00DC1E06"/>
    <w:rsid w:val="00DF08E3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44187F"/>
  <w15:chartTrackingRefBased/>
  <w15:docId w15:val="{90F5F2F1-BDB6-41E6-BB4F-AEC20AB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p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EFF9667E0F4C19800F58A3E144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F41A-E2F8-44A3-A861-FCD6EACBF8E4}"/>
      </w:docPartPr>
      <w:docPartBody>
        <w:p w:rsidR="007449E2" w:rsidRDefault="005B0290">
          <w:pPr>
            <w:pStyle w:val="A6EFF9667E0F4C19800F58A3E1449467"/>
          </w:pPr>
          <w:r>
            <w:t>Invoice #</w:t>
          </w:r>
        </w:p>
      </w:docPartBody>
    </w:docPart>
    <w:docPart>
      <w:docPartPr>
        <w:name w:val="4A6D251A32E94E51BF1DD3060819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CE22-3C94-4069-83F4-263AA75D0008}"/>
      </w:docPartPr>
      <w:docPartBody>
        <w:p w:rsidR="007449E2" w:rsidRDefault="005B0290">
          <w:pPr>
            <w:pStyle w:val="4A6D251A32E94E51BF1DD30608192464"/>
          </w:pPr>
          <w:r>
            <w:t>Date:</w:t>
          </w:r>
        </w:p>
      </w:docPartBody>
    </w:docPart>
    <w:docPart>
      <w:docPartPr>
        <w:name w:val="30F73318ACF547A18B4FC19CAB028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C4A9-310A-4F47-8630-9AE1FF8116D7}"/>
      </w:docPartPr>
      <w:docPartBody>
        <w:p w:rsidR="007449E2" w:rsidRDefault="005B0290">
          <w:pPr>
            <w:pStyle w:val="30F73318ACF547A18B4FC19CAB028557"/>
          </w:pPr>
          <w:r>
            <w:t>To:</w:t>
          </w:r>
        </w:p>
      </w:docPartBody>
    </w:docPart>
    <w:docPart>
      <w:docPartPr>
        <w:name w:val="F4BD55754CC54D0387D686F31C5D2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E379-AE85-4138-9467-4223F581B40B}"/>
      </w:docPartPr>
      <w:docPartBody>
        <w:p w:rsidR="007449E2" w:rsidRDefault="005B0290">
          <w:pPr>
            <w:pStyle w:val="F4BD55754CC54D0387D686F31C5D2929"/>
          </w:pPr>
          <w:r>
            <w:t>Phone:</w:t>
          </w:r>
        </w:p>
      </w:docPartBody>
    </w:docPart>
    <w:docPart>
      <w:docPartPr>
        <w:name w:val="ECFA6C456F77487DBC8360D5102B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AE94D-DF32-4149-BB94-B1FFA35560BF}"/>
      </w:docPartPr>
      <w:docPartBody>
        <w:p w:rsidR="007449E2" w:rsidRDefault="005B0290">
          <w:pPr>
            <w:pStyle w:val="ECFA6C456F77487DBC8360D5102BECB0"/>
          </w:pPr>
          <w:r>
            <w:t>Comments or special instructions:</w:t>
          </w:r>
        </w:p>
      </w:docPartBody>
    </w:docPart>
    <w:docPart>
      <w:docPartPr>
        <w:name w:val="7F8853AD47A9440D8858DA0300683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31D82-267B-46D1-B92E-BEDACC125822}"/>
      </w:docPartPr>
      <w:docPartBody>
        <w:p w:rsidR="007449E2" w:rsidRDefault="005B0290">
          <w:pPr>
            <w:pStyle w:val="7F8853AD47A9440D8858DA0300683BC7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83489372FCE470E8CE0B6B6423F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3991-39AF-4A8A-A56F-10FAC3BDC690}"/>
      </w:docPartPr>
      <w:docPartBody>
        <w:p w:rsidR="007449E2" w:rsidRDefault="005B0290">
          <w:pPr>
            <w:pStyle w:val="F83489372FCE470E8CE0B6B6423FF02E"/>
          </w:pPr>
          <w:r>
            <w:t>Make all checks payable to</w:t>
          </w:r>
        </w:p>
      </w:docPartBody>
    </w:docPart>
    <w:docPart>
      <w:docPartPr>
        <w:name w:val="E8D5923CEE444CA1935628828E56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3A7CF-FC35-4902-BC8B-EA03423931A4}"/>
      </w:docPartPr>
      <w:docPartBody>
        <w:p w:rsidR="007449E2" w:rsidRDefault="005B0290">
          <w:pPr>
            <w:pStyle w:val="E8D5923CEE444CA1935628828E568740"/>
          </w:pPr>
          <w:r>
            <w:t>Company Name</w:t>
          </w:r>
        </w:p>
      </w:docPartBody>
    </w:docPart>
    <w:docPart>
      <w:docPartPr>
        <w:name w:val="3D239097F1A046EAA7E7871084B1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438AD-CA19-4313-AFB7-20D9C20647FB}"/>
      </w:docPartPr>
      <w:docPartBody>
        <w:p w:rsidR="007449E2" w:rsidRDefault="005B0290">
          <w:pPr>
            <w:pStyle w:val="3D239097F1A046EAA7E7871084B1C755"/>
          </w:pPr>
          <w:r>
            <w:t>If you have any questions concerning this invoice</w:t>
          </w:r>
        </w:p>
      </w:docPartBody>
    </w:docPart>
    <w:docPart>
      <w:docPartPr>
        <w:name w:val="D0A616D5D6194C318CE2B2CADF24B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3CD1-25A0-4E63-92AE-3334C9872A42}"/>
      </w:docPartPr>
      <w:docPartBody>
        <w:p w:rsidR="007449E2" w:rsidRDefault="005B0290">
          <w:pPr>
            <w:pStyle w:val="D0A616D5D6194C318CE2B2CADF24B723"/>
          </w:pPr>
          <w:r>
            <w:t>contact</w:t>
          </w:r>
        </w:p>
      </w:docPartBody>
    </w:docPart>
    <w:docPart>
      <w:docPartPr>
        <w:name w:val="052A9600FF2A4719B8AF4A28381A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E89E-277E-485F-AA0A-E39CF9A1384F}"/>
      </w:docPartPr>
      <w:docPartBody>
        <w:p w:rsidR="007449E2" w:rsidRDefault="005B0290">
          <w:pPr>
            <w:pStyle w:val="052A9600FF2A4719B8AF4A28381A08D2"/>
          </w:pPr>
          <w:r>
            <w:t>Name</w:t>
          </w:r>
        </w:p>
      </w:docPartBody>
    </w:docPart>
    <w:docPart>
      <w:docPartPr>
        <w:name w:val="6E8DAB3711534A83B9A40C22908B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7497-3AE5-4903-92D3-42D723250F33}"/>
      </w:docPartPr>
      <w:docPartBody>
        <w:p w:rsidR="007449E2" w:rsidRDefault="005B0290">
          <w:pPr>
            <w:pStyle w:val="6E8DAB3711534A83B9A40C22908B31F1"/>
          </w:pPr>
          <w:r>
            <w:t>Phone</w:t>
          </w:r>
        </w:p>
      </w:docPartBody>
    </w:docPart>
    <w:docPart>
      <w:docPartPr>
        <w:name w:val="5737455F4B5443518B23A378B224F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5620-6D08-4449-9621-515E7A9CB86C}"/>
      </w:docPartPr>
      <w:docPartBody>
        <w:p w:rsidR="007449E2" w:rsidRDefault="005B0290">
          <w:pPr>
            <w:pStyle w:val="5737455F4B5443518B23A378B224F94F"/>
          </w:pPr>
          <w:r>
            <w:t>Email</w:t>
          </w:r>
        </w:p>
      </w:docPartBody>
    </w:docPart>
    <w:docPart>
      <w:docPartPr>
        <w:name w:val="91115D4A9A2645F081448944470A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B3A4-4CEF-4EA6-879A-7693C9C42BC5}"/>
      </w:docPartPr>
      <w:docPartBody>
        <w:p w:rsidR="007449E2" w:rsidRDefault="005B0290">
          <w:pPr>
            <w:pStyle w:val="91115D4A9A2645F081448944470AE4F5"/>
          </w:pPr>
          <w:r>
            <w:t>Thank you for your business!</w:t>
          </w:r>
        </w:p>
      </w:docPartBody>
    </w:docPart>
    <w:docPart>
      <w:docPartPr>
        <w:name w:val="CDBD39220BD14E3F86A41F66B9D45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25BB-66A1-4FD1-9552-9A37807211D8}"/>
      </w:docPartPr>
      <w:docPartBody>
        <w:p w:rsidR="007449E2" w:rsidRDefault="00121871" w:rsidP="00121871">
          <w:pPr>
            <w:pStyle w:val="CDBD39220BD14E3F86A41F66B9D45DA5"/>
          </w:pPr>
          <w:r>
            <w:t>Recipient Name</w:t>
          </w:r>
        </w:p>
      </w:docPartBody>
    </w:docPart>
    <w:docPart>
      <w:docPartPr>
        <w:name w:val="8A103C72B1D044719202492DE7DD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43843-364E-421F-BC56-8AB2D2EF4F01}"/>
      </w:docPartPr>
      <w:docPartBody>
        <w:p w:rsidR="007449E2" w:rsidRDefault="00121871" w:rsidP="00121871">
          <w:pPr>
            <w:pStyle w:val="8A103C72B1D044719202492DE7DD28C7"/>
          </w:pPr>
          <w:r>
            <w:t>Street Address</w:t>
          </w:r>
        </w:p>
      </w:docPartBody>
    </w:docPart>
    <w:docPart>
      <w:docPartPr>
        <w:name w:val="B7B6ACE4700043F0A58739367ADA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C969-95ED-4CB2-90E7-BDE8E1FB24AA}"/>
      </w:docPartPr>
      <w:docPartBody>
        <w:p w:rsidR="007449E2" w:rsidRDefault="00121871" w:rsidP="00121871">
          <w:pPr>
            <w:pStyle w:val="B7B6ACE4700043F0A58739367ADAF57E"/>
          </w:pPr>
          <w:r>
            <w:t>TOTAL</w:t>
          </w:r>
        </w:p>
      </w:docPartBody>
    </w:docPart>
    <w:docPart>
      <w:docPartPr>
        <w:name w:val="354B6210B6B64A858979E56FB4B1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9E34-7EAD-4225-9223-35B8D581D239}"/>
      </w:docPartPr>
      <w:docPartBody>
        <w:p w:rsidR="007449E2" w:rsidRDefault="00121871" w:rsidP="00121871">
          <w:pPr>
            <w:pStyle w:val="354B6210B6B64A858979E56FB4B1668E"/>
          </w:pPr>
          <w:r>
            <w:t>SUBTOTAL</w:t>
          </w:r>
        </w:p>
      </w:docPartBody>
    </w:docPart>
    <w:docPart>
      <w:docPartPr>
        <w:name w:val="23E0225968E6497FBC69F95F82FE5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EB06-EC55-4766-A630-F193371EA09A}"/>
      </w:docPartPr>
      <w:docPartBody>
        <w:p w:rsidR="007449E2" w:rsidRDefault="00121871" w:rsidP="00121871">
          <w:pPr>
            <w:pStyle w:val="23E0225968E6497FBC69F95F82FE569C"/>
          </w:pPr>
          <w:r>
            <w:t>SALES TAX</w:t>
          </w:r>
        </w:p>
      </w:docPartBody>
    </w:docPart>
    <w:docPart>
      <w:docPartPr>
        <w:name w:val="6538282AE4844A30B19547CAE01DD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B9E0-249C-4A03-8866-55C192FD7BB1}"/>
      </w:docPartPr>
      <w:docPartBody>
        <w:p w:rsidR="007449E2" w:rsidRDefault="00121871" w:rsidP="00121871">
          <w:pPr>
            <w:pStyle w:val="6538282AE4844A30B19547CAE01DDC2D"/>
          </w:pPr>
          <w:r>
            <w:t>SHIPPING &amp; HANDLING</w:t>
          </w:r>
        </w:p>
      </w:docPartBody>
    </w:docPart>
    <w:docPart>
      <w:docPartPr>
        <w:name w:val="8835F0A532154E7BB8CEC6708490E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370F-9076-44EB-A384-433571194F10}"/>
      </w:docPartPr>
      <w:docPartBody>
        <w:p w:rsidR="007449E2" w:rsidRDefault="00121871" w:rsidP="00121871">
          <w:pPr>
            <w:pStyle w:val="8835F0A532154E7BB8CEC6708490ED94"/>
          </w:pPr>
          <w:r>
            <w:t>TOTAL due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71"/>
    <w:rsid w:val="00121871"/>
    <w:rsid w:val="005B0290"/>
    <w:rsid w:val="007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0001B047746688DC0E86CAA5158BD">
    <w:name w:val="B2A0001B047746688DC0E86CAA5158BD"/>
  </w:style>
  <w:style w:type="paragraph" w:customStyle="1" w:styleId="6CDBC2D6264E41328CCC6A165E7197A5">
    <w:name w:val="6CDBC2D6264E41328CCC6A165E7197A5"/>
  </w:style>
  <w:style w:type="paragraph" w:customStyle="1" w:styleId="AE452165C87644C69CE97B5EF4BC3E2A">
    <w:name w:val="AE452165C87644C69CE97B5EF4BC3E2A"/>
  </w:style>
  <w:style w:type="paragraph" w:customStyle="1" w:styleId="0730ED68C0C6452DA9D4B9844C794EE2">
    <w:name w:val="0730ED68C0C6452DA9D4B9844C794EE2"/>
  </w:style>
  <w:style w:type="paragraph" w:customStyle="1" w:styleId="D30A0EAFF0184638ACD915F09819D61E">
    <w:name w:val="D30A0EAFF0184638ACD915F09819D61E"/>
  </w:style>
  <w:style w:type="paragraph" w:customStyle="1" w:styleId="5011C649E9FD4055B45E6B8E2C596227">
    <w:name w:val="5011C649E9FD4055B45E6B8E2C596227"/>
  </w:style>
  <w:style w:type="paragraph" w:customStyle="1" w:styleId="EA92050D0F5646458C1E6E523B5AE4C0">
    <w:name w:val="EA92050D0F5646458C1E6E523B5AE4C0"/>
  </w:style>
  <w:style w:type="paragraph" w:customStyle="1" w:styleId="0E038F376A5D4FB0B1928B8994F80A38">
    <w:name w:val="0E038F376A5D4FB0B1928B8994F80A38"/>
  </w:style>
  <w:style w:type="paragraph" w:customStyle="1" w:styleId="C36F8EDC839D4BD9AF47FE35D567B04B">
    <w:name w:val="C36F8EDC839D4BD9AF47FE35D567B04B"/>
  </w:style>
  <w:style w:type="paragraph" w:customStyle="1" w:styleId="A6EFF9667E0F4C19800F58A3E1449467">
    <w:name w:val="A6EFF9667E0F4C19800F58A3E1449467"/>
  </w:style>
  <w:style w:type="paragraph" w:customStyle="1" w:styleId="9048F05A72F343F3A30351F2B64A006C">
    <w:name w:val="9048F05A72F343F3A30351F2B64A006C"/>
  </w:style>
  <w:style w:type="paragraph" w:customStyle="1" w:styleId="4A6D251A32E94E51BF1DD30608192464">
    <w:name w:val="4A6D251A32E94E51BF1DD30608192464"/>
  </w:style>
  <w:style w:type="paragraph" w:customStyle="1" w:styleId="B76E65C842444F4A9000B7CE0A432DCE">
    <w:name w:val="B76E65C842444F4A9000B7CE0A432DCE"/>
  </w:style>
  <w:style w:type="paragraph" w:customStyle="1" w:styleId="30F73318ACF547A18B4FC19CAB028557">
    <w:name w:val="30F73318ACF547A18B4FC19CAB028557"/>
  </w:style>
  <w:style w:type="paragraph" w:customStyle="1" w:styleId="F62F3D2462F2459C9989AF45A3915352">
    <w:name w:val="F62F3D2462F2459C9989AF45A3915352"/>
  </w:style>
  <w:style w:type="paragraph" w:customStyle="1" w:styleId="61DEA1FFA36C4FFAAD6CC6B92A15C2FD">
    <w:name w:val="61DEA1FFA36C4FFAAD6CC6B92A15C2FD"/>
  </w:style>
  <w:style w:type="paragraph" w:customStyle="1" w:styleId="3E1A0F0FB3B94496B0079A1491591E6A">
    <w:name w:val="3E1A0F0FB3B94496B0079A1491591E6A"/>
  </w:style>
  <w:style w:type="paragraph" w:customStyle="1" w:styleId="AB2F8881C1544CF79D7914E0F7E952A7">
    <w:name w:val="AB2F8881C1544CF79D7914E0F7E952A7"/>
  </w:style>
  <w:style w:type="paragraph" w:customStyle="1" w:styleId="F4BD55754CC54D0387D686F31C5D2929">
    <w:name w:val="F4BD55754CC54D0387D686F31C5D2929"/>
  </w:style>
  <w:style w:type="paragraph" w:customStyle="1" w:styleId="A90B73917F76409FA9F4CE885F5764DE">
    <w:name w:val="A90B73917F76409FA9F4CE885F5764DE"/>
  </w:style>
  <w:style w:type="paragraph" w:customStyle="1" w:styleId="F48A5A6A312E48248DD7EF4F82DF0178">
    <w:name w:val="F48A5A6A312E48248DD7EF4F82DF0178"/>
  </w:style>
  <w:style w:type="paragraph" w:customStyle="1" w:styleId="2081F94E0D33492C9D43EE4F37CE6118">
    <w:name w:val="2081F94E0D33492C9D43EE4F37CE6118"/>
  </w:style>
  <w:style w:type="paragraph" w:customStyle="1" w:styleId="ACD269FBFA69464BB78EE52CC3287751">
    <w:name w:val="ACD269FBFA69464BB78EE52CC3287751"/>
  </w:style>
  <w:style w:type="paragraph" w:customStyle="1" w:styleId="82F1BCA8D4034EDDB4AC1737E5BA824A">
    <w:name w:val="82F1BCA8D4034EDDB4AC1737E5BA824A"/>
  </w:style>
  <w:style w:type="paragraph" w:customStyle="1" w:styleId="0A75557E143F4953AFAD8EA2E304D6AA">
    <w:name w:val="0A75557E143F4953AFAD8EA2E304D6AA"/>
  </w:style>
  <w:style w:type="paragraph" w:customStyle="1" w:styleId="E45FD164D9B041FBBB224FF83C9C1429">
    <w:name w:val="E45FD164D9B041FBBB224FF83C9C1429"/>
  </w:style>
  <w:style w:type="paragraph" w:customStyle="1" w:styleId="6D2A5E05DBC64C5DA706A09A1642B0DA">
    <w:name w:val="6D2A5E05DBC64C5DA706A09A1642B0DA"/>
  </w:style>
  <w:style w:type="paragraph" w:customStyle="1" w:styleId="ECFA6C456F77487DBC8360D5102BECB0">
    <w:name w:val="ECFA6C456F77487DBC8360D5102BECB0"/>
  </w:style>
  <w:style w:type="paragraph" w:customStyle="1" w:styleId="7F8853AD47A9440D8858DA0300683BC7">
    <w:name w:val="7F8853AD47A9440D8858DA0300683BC7"/>
  </w:style>
  <w:style w:type="paragraph" w:customStyle="1" w:styleId="F63CF2389DAB40B9B67185257E5CEFF7">
    <w:name w:val="F63CF2389DAB40B9B67185257E5CEFF7"/>
  </w:style>
  <w:style w:type="paragraph" w:customStyle="1" w:styleId="0697A1596C45489E91CDAE822D354B43">
    <w:name w:val="0697A1596C45489E91CDAE822D354B43"/>
  </w:style>
  <w:style w:type="paragraph" w:customStyle="1" w:styleId="E0E9CEE9ECA944FEACC735E739E529D3">
    <w:name w:val="E0E9CEE9ECA944FEACC735E739E529D3"/>
  </w:style>
  <w:style w:type="paragraph" w:customStyle="1" w:styleId="AD6C416A4C884AAC992912ABBDDCEFCF">
    <w:name w:val="AD6C416A4C884AAC992912ABBDDCEFCF"/>
  </w:style>
  <w:style w:type="paragraph" w:customStyle="1" w:styleId="40A83B2D73344A68A00372B752F9EEF7">
    <w:name w:val="40A83B2D73344A68A00372B752F9EEF7"/>
  </w:style>
  <w:style w:type="paragraph" w:customStyle="1" w:styleId="3D18167605E74166BE90F077ACE0C1EB">
    <w:name w:val="3D18167605E74166BE90F077ACE0C1EB"/>
  </w:style>
  <w:style w:type="paragraph" w:customStyle="1" w:styleId="7C478E32139C4C829219D3B326896759">
    <w:name w:val="7C478E32139C4C829219D3B326896759"/>
  </w:style>
  <w:style w:type="paragraph" w:customStyle="1" w:styleId="FFAD2B6183BF473382B6F4BF295C1C97">
    <w:name w:val="FFAD2B6183BF473382B6F4BF295C1C97"/>
  </w:style>
  <w:style w:type="paragraph" w:customStyle="1" w:styleId="F5AE05BB20ED40988A2FFEFF93C3130C">
    <w:name w:val="F5AE05BB20ED40988A2FFEFF93C3130C"/>
  </w:style>
  <w:style w:type="paragraph" w:customStyle="1" w:styleId="375CE9B22DDA41EA89006AD50B791DF2">
    <w:name w:val="375CE9B22DDA41EA89006AD50B791DF2"/>
  </w:style>
  <w:style w:type="paragraph" w:customStyle="1" w:styleId="811D5A9A0D8A4AAF8419E02BE66F973A">
    <w:name w:val="811D5A9A0D8A4AAF8419E02BE66F973A"/>
  </w:style>
  <w:style w:type="paragraph" w:customStyle="1" w:styleId="290D573642F64A98917543F241F00755">
    <w:name w:val="290D573642F64A98917543F241F00755"/>
  </w:style>
  <w:style w:type="paragraph" w:customStyle="1" w:styleId="C8240E10415C48C4A0101B8D092C4CE6">
    <w:name w:val="C8240E10415C48C4A0101B8D092C4CE6"/>
  </w:style>
  <w:style w:type="paragraph" w:customStyle="1" w:styleId="09FA97C325F347538345727ABD7D96D7">
    <w:name w:val="09FA97C325F347538345727ABD7D96D7"/>
  </w:style>
  <w:style w:type="paragraph" w:customStyle="1" w:styleId="C1CC76BBAF71469798EDEF4CABD011AE">
    <w:name w:val="C1CC76BBAF71469798EDEF4CABD011AE"/>
  </w:style>
  <w:style w:type="paragraph" w:customStyle="1" w:styleId="F83489372FCE470E8CE0B6B6423FF02E">
    <w:name w:val="F83489372FCE470E8CE0B6B6423FF02E"/>
  </w:style>
  <w:style w:type="paragraph" w:customStyle="1" w:styleId="E8D5923CEE444CA1935628828E568740">
    <w:name w:val="E8D5923CEE444CA1935628828E568740"/>
  </w:style>
  <w:style w:type="paragraph" w:customStyle="1" w:styleId="3D239097F1A046EAA7E7871084B1C755">
    <w:name w:val="3D239097F1A046EAA7E7871084B1C755"/>
  </w:style>
  <w:style w:type="paragraph" w:customStyle="1" w:styleId="D0A616D5D6194C318CE2B2CADF24B723">
    <w:name w:val="D0A616D5D6194C318CE2B2CADF24B723"/>
  </w:style>
  <w:style w:type="paragraph" w:customStyle="1" w:styleId="052A9600FF2A4719B8AF4A28381A08D2">
    <w:name w:val="052A9600FF2A4719B8AF4A28381A08D2"/>
  </w:style>
  <w:style w:type="paragraph" w:customStyle="1" w:styleId="6E8DAB3711534A83B9A40C22908B31F1">
    <w:name w:val="6E8DAB3711534A83B9A40C22908B31F1"/>
  </w:style>
  <w:style w:type="paragraph" w:customStyle="1" w:styleId="5737455F4B5443518B23A378B224F94F">
    <w:name w:val="5737455F4B5443518B23A378B224F94F"/>
  </w:style>
  <w:style w:type="paragraph" w:customStyle="1" w:styleId="91115D4A9A2645F081448944470AE4F5">
    <w:name w:val="91115D4A9A2645F081448944470AE4F5"/>
  </w:style>
  <w:style w:type="paragraph" w:customStyle="1" w:styleId="CDBD39220BD14E3F86A41F66B9D45DA5">
    <w:name w:val="CDBD39220BD14E3F86A41F66B9D45DA5"/>
    <w:rsid w:val="00121871"/>
  </w:style>
  <w:style w:type="paragraph" w:customStyle="1" w:styleId="8A103C72B1D044719202492DE7DD28C7">
    <w:name w:val="8A103C72B1D044719202492DE7DD28C7"/>
    <w:rsid w:val="00121871"/>
  </w:style>
  <w:style w:type="paragraph" w:customStyle="1" w:styleId="804AC87BF57B4706BAB17410D35AF2FA">
    <w:name w:val="804AC87BF57B4706BAB17410D35AF2FA"/>
    <w:rsid w:val="00121871"/>
  </w:style>
  <w:style w:type="paragraph" w:customStyle="1" w:styleId="816187397DC5453A902AEAE13597009B">
    <w:name w:val="816187397DC5453A902AEAE13597009B"/>
    <w:rsid w:val="00121871"/>
  </w:style>
  <w:style w:type="paragraph" w:customStyle="1" w:styleId="DAC2F8BC2D0A4978844681564D4E2543">
    <w:name w:val="DAC2F8BC2D0A4978844681564D4E2543"/>
    <w:rsid w:val="00121871"/>
  </w:style>
  <w:style w:type="paragraph" w:customStyle="1" w:styleId="E699878E86D4425081FECE242D1257CE">
    <w:name w:val="E699878E86D4425081FECE242D1257CE"/>
    <w:rsid w:val="00121871"/>
  </w:style>
  <w:style w:type="paragraph" w:customStyle="1" w:styleId="D59BE8A244EF41FF993D8392EE447CFF">
    <w:name w:val="D59BE8A244EF41FF993D8392EE447CFF"/>
    <w:rsid w:val="00121871"/>
  </w:style>
  <w:style w:type="paragraph" w:customStyle="1" w:styleId="100FFFE005DA49558ACF0B417ED05C65">
    <w:name w:val="100FFFE005DA49558ACF0B417ED05C65"/>
    <w:rsid w:val="00121871"/>
  </w:style>
  <w:style w:type="paragraph" w:customStyle="1" w:styleId="52352549CA6D4DF59FE39997156F1875">
    <w:name w:val="52352549CA6D4DF59FE39997156F1875"/>
    <w:rsid w:val="00121871"/>
  </w:style>
  <w:style w:type="paragraph" w:customStyle="1" w:styleId="DEE48F9715424C64B92A0AB9D9C687D4">
    <w:name w:val="DEE48F9715424C64B92A0AB9D9C687D4"/>
    <w:rsid w:val="00121871"/>
  </w:style>
  <w:style w:type="paragraph" w:customStyle="1" w:styleId="69D14D3A49464923BD53A612C5692F1E">
    <w:name w:val="69D14D3A49464923BD53A612C5692F1E"/>
    <w:rsid w:val="00121871"/>
  </w:style>
  <w:style w:type="paragraph" w:customStyle="1" w:styleId="E865E330BC11409D8DEA804903404D9D">
    <w:name w:val="E865E330BC11409D8DEA804903404D9D"/>
    <w:rsid w:val="00121871"/>
  </w:style>
  <w:style w:type="paragraph" w:customStyle="1" w:styleId="1CC0C4D7BC4542498F64B2AB1846AEB2">
    <w:name w:val="1CC0C4D7BC4542498F64B2AB1846AEB2"/>
    <w:rsid w:val="00121871"/>
  </w:style>
  <w:style w:type="paragraph" w:customStyle="1" w:styleId="BC94BDEDBA334FB0BB264BFDDB0652F3">
    <w:name w:val="BC94BDEDBA334FB0BB264BFDDB0652F3"/>
    <w:rsid w:val="00121871"/>
  </w:style>
  <w:style w:type="paragraph" w:customStyle="1" w:styleId="73F514B2CCC546438138E6F9453AC47A">
    <w:name w:val="73F514B2CCC546438138E6F9453AC47A"/>
    <w:rsid w:val="00121871"/>
  </w:style>
  <w:style w:type="paragraph" w:customStyle="1" w:styleId="98C7393542084C018154FC1510CC379D">
    <w:name w:val="98C7393542084C018154FC1510CC379D"/>
    <w:rsid w:val="00121871"/>
  </w:style>
  <w:style w:type="paragraph" w:customStyle="1" w:styleId="1D0A5BB24C334E7AA7A8BCD9935F462E">
    <w:name w:val="1D0A5BB24C334E7AA7A8BCD9935F462E"/>
    <w:rsid w:val="00121871"/>
  </w:style>
  <w:style w:type="paragraph" w:customStyle="1" w:styleId="B398FD0F8705448CBAEDF3D34238FEEB">
    <w:name w:val="B398FD0F8705448CBAEDF3D34238FEEB"/>
    <w:rsid w:val="00121871"/>
  </w:style>
  <w:style w:type="paragraph" w:customStyle="1" w:styleId="1BEF85C556EC413D99F0A1D7FF65D257">
    <w:name w:val="1BEF85C556EC413D99F0A1D7FF65D257"/>
    <w:rsid w:val="00121871"/>
  </w:style>
  <w:style w:type="paragraph" w:customStyle="1" w:styleId="1EAA2DD5CF3547D783F387176B78BC80">
    <w:name w:val="1EAA2DD5CF3547D783F387176B78BC80"/>
    <w:rsid w:val="00121871"/>
  </w:style>
  <w:style w:type="paragraph" w:customStyle="1" w:styleId="E2CC7D926D294A1AA9D91E4A83C57EAC">
    <w:name w:val="E2CC7D926D294A1AA9D91E4A83C57EAC"/>
    <w:rsid w:val="00121871"/>
  </w:style>
  <w:style w:type="paragraph" w:customStyle="1" w:styleId="799CFCC1E825473AA4B8D09F9A42977C">
    <w:name w:val="799CFCC1E825473AA4B8D09F9A42977C"/>
    <w:rsid w:val="00121871"/>
  </w:style>
  <w:style w:type="paragraph" w:customStyle="1" w:styleId="0BB64E2C1D00469CA533A3FAE3B801FD">
    <w:name w:val="0BB64E2C1D00469CA533A3FAE3B801FD"/>
    <w:rsid w:val="00121871"/>
  </w:style>
  <w:style w:type="paragraph" w:customStyle="1" w:styleId="E366963F4A2647DEA4ADEDB63AFA0C93">
    <w:name w:val="E366963F4A2647DEA4ADEDB63AFA0C93"/>
    <w:rsid w:val="00121871"/>
  </w:style>
  <w:style w:type="paragraph" w:customStyle="1" w:styleId="0D662715BE574CCDB4F127C74E931E37">
    <w:name w:val="0D662715BE574CCDB4F127C74E931E37"/>
    <w:rsid w:val="00121871"/>
  </w:style>
  <w:style w:type="paragraph" w:customStyle="1" w:styleId="675D8219511B40E3B7B234D0261F8A6C">
    <w:name w:val="675D8219511B40E3B7B234D0261F8A6C"/>
    <w:rsid w:val="00121871"/>
  </w:style>
  <w:style w:type="paragraph" w:customStyle="1" w:styleId="4607039615BF464D834911A70E75F04C">
    <w:name w:val="4607039615BF464D834911A70E75F04C"/>
    <w:rsid w:val="00121871"/>
  </w:style>
  <w:style w:type="paragraph" w:customStyle="1" w:styleId="F266F1CCEA2A4D37BAEC2A76EDF36A72">
    <w:name w:val="F266F1CCEA2A4D37BAEC2A76EDF36A72"/>
    <w:rsid w:val="00121871"/>
  </w:style>
  <w:style w:type="paragraph" w:customStyle="1" w:styleId="01818AABCA8142B8B45540F7F39D9B2D">
    <w:name w:val="01818AABCA8142B8B45540F7F39D9B2D"/>
    <w:rsid w:val="00121871"/>
  </w:style>
  <w:style w:type="paragraph" w:customStyle="1" w:styleId="B7B6ACE4700043F0A58739367ADAF57E">
    <w:name w:val="B7B6ACE4700043F0A58739367ADAF57E"/>
    <w:rsid w:val="00121871"/>
  </w:style>
  <w:style w:type="paragraph" w:customStyle="1" w:styleId="354B6210B6B64A858979E56FB4B1668E">
    <w:name w:val="354B6210B6B64A858979E56FB4B1668E"/>
    <w:rsid w:val="00121871"/>
  </w:style>
  <w:style w:type="paragraph" w:customStyle="1" w:styleId="23E0225968E6497FBC69F95F82FE569C">
    <w:name w:val="23E0225968E6497FBC69F95F82FE569C"/>
    <w:rsid w:val="00121871"/>
  </w:style>
  <w:style w:type="paragraph" w:customStyle="1" w:styleId="6538282AE4844A30B19547CAE01DDC2D">
    <w:name w:val="6538282AE4844A30B19547CAE01DDC2D"/>
    <w:rsid w:val="00121871"/>
  </w:style>
  <w:style w:type="paragraph" w:customStyle="1" w:styleId="8835F0A532154E7BB8CEC6708490ED94">
    <w:name w:val="8835F0A532154E7BB8CEC6708490ED94"/>
    <w:rsid w:val="00121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93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2023-07-26T18:29:00Z</dcterms:created>
  <dcterms:modified xsi:type="dcterms:W3CDTF">2023-07-27T21:44:00Z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