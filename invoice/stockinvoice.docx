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p w:rsidR="008049DB" w:rsidRDefault="008049DB"/>
        </w:tc>
        <w:tc>
          <w:tcPr>
            <w:tcW w:w="5048" w:type="dxa"/>
          </w:tcPr>
          <w:p w:rsidR="008049DB" w:rsidRDefault="008F4D50" w:rsidP="008F4D50">
            <w:pPr>
              <w:pStyle w:val="Title"/>
              <w:jc w:val="left"/>
            </w:pPr>
            <w:r>
              <w:t xml:space="preserve">                       </w:t>
            </w:r>
            <w:r w:rsidR="00C55435">
              <w:t>STOCKA</w:t>
            </w:r>
          </w:p>
          <w:p w:rsidR="008049DB" w:rsidRDefault="008F4D50" w:rsidP="008F4D50">
            <w:pPr>
              <w:pStyle w:val="Heading2"/>
              <w:jc w:val="center"/>
              <w:outlineLvl w:val="1"/>
            </w:pPr>
            <w:r>
              <w:t xml:space="preserve">                                    </w:t>
            </w:r>
            <w:sdt>
              <w:sdtPr>
                <w:alias w:val="Date:"/>
                <w:tag w:val="Date:"/>
                <w:id w:val="677780987"/>
                <w:placeholder>
                  <w:docPart w:val="4A6D251A32E94E51BF1DD30608192464"/>
                </w:placeholder>
                <w:temporary/>
                <w:showingPlcHdr/>
                <w15:appearance w15:val="hidden"/>
              </w:sdtPr>
              <w:sdtEndPr/>
              <w:sdtContent>
                <w:r w:rsidR="00CE7F7E" w:rsidRPr="008F4D50">
                  <w:rPr>
                    <w:b/>
                  </w:rPr>
                  <w:t>Date:</w:t>
                </w:r>
              </w:sdtContent>
            </w:sdt>
            <w:r w:rsidR="006A3739">
              <w:t xml:space="preserve"> </w:t>
            </w:r>
            <w:r w:rsidR="005842A4">
              <w:rPr>
                <w:caps w:val="0"/>
              </w:rPr>
              <w:t xml:space="preserve">{{ date </w:t>
            </w:r>
            <w:r w:rsidR="005842A4">
              <w:t>}}</w:t>
            </w:r>
          </w:p>
        </w:tc>
      </w:tr>
      <w:tr w:rsidR="008049DB" w:rsidTr="00907574">
        <w:trPr>
          <w:trHeight w:val="1440"/>
        </w:trPr>
        <w:tc>
          <w:tcPr>
            <w:tcW w:w="5032" w:type="dxa"/>
          </w:tcPr>
          <w:p w:rsidR="008049DB" w:rsidRPr="008F4D50" w:rsidRDefault="008F4D50">
            <w:pPr>
              <w:pStyle w:val="Heading3"/>
              <w:outlineLvl w:val="2"/>
            </w:pPr>
            <w:r w:rsidRPr="008F4D50">
              <w:t>Customer details</w:t>
            </w:r>
          </w:p>
          <w:p w:rsidR="008F4D50" w:rsidRDefault="008F4D50">
            <w:pPr>
              <w:pStyle w:val="Heading3"/>
              <w:outlineLvl w:val="2"/>
            </w:pPr>
          </w:p>
          <w:p w:rsidR="008049DB" w:rsidRDefault="00C27132">
            <w:r>
              <w:t>{{</w:t>
            </w:r>
            <w:bookmarkStart w:id="0" w:name="_GoBack"/>
            <w:bookmarkEnd w:id="0"/>
            <w:r w:rsidR="00AF145C">
              <w:t>recipient</w:t>
            </w:r>
            <w:r w:rsidR="005842A4">
              <w:t>}}</w:t>
            </w:r>
          </w:p>
          <w:p w:rsidR="005842A4" w:rsidRDefault="005842A4"/>
          <w:p w:rsidR="008049DB" w:rsidRDefault="005842A4">
            <w:r>
              <w:t>{{</w:t>
            </w:r>
            <w:r w:rsidR="00C27132">
              <w:t>address</w:t>
            </w:r>
            <w:r>
              <w:t>}}</w:t>
            </w:r>
          </w:p>
          <w:p w:rsidR="00616194" w:rsidRDefault="00616194"/>
          <w:p w:rsidR="00E86808" w:rsidRDefault="00C27132" w:rsidP="008F4D50">
            <w:r>
              <w:t>{{</w:t>
            </w:r>
            <w:r w:rsidR="00431C6F">
              <w:t>phone</w:t>
            </w:r>
            <w:r w:rsidR="005842A4">
              <w:t>}}</w:t>
            </w:r>
          </w:p>
        </w:tc>
        <w:tc>
          <w:tcPr>
            <w:tcW w:w="5048" w:type="dxa"/>
          </w:tcPr>
          <w:p w:rsidR="008049DB" w:rsidRDefault="008049DB" w:rsidP="00C55435">
            <w:pPr>
              <w:pStyle w:val="Heading3"/>
              <w:outlineLvl w:val="2"/>
            </w:pPr>
          </w:p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:rsidR="008F4D50" w:rsidRDefault="008F4D50" w:rsidP="008F4D50">
            <w:r>
              <w:t xml:space="preserve">Dear </w:t>
            </w:r>
            <w:r w:rsidR="00C27132">
              <w:t>{{recipient</w:t>
            </w:r>
            <w:r>
              <w:t>}}</w:t>
            </w:r>
          </w:p>
          <w:p w:rsidR="008049DB" w:rsidRDefault="008049DB">
            <w:pPr>
              <w:pStyle w:val="Heading3"/>
              <w:spacing w:line="264" w:lineRule="auto"/>
              <w:outlineLvl w:val="2"/>
            </w:pPr>
          </w:p>
          <w:p w:rsidR="008F4D50" w:rsidRDefault="008F4D50">
            <w:pPr>
              <w:spacing w:line="264" w:lineRule="auto"/>
            </w:pPr>
            <w:r>
              <w:t>Thank you for shopping with us. We are delighted to have you as a customer.</w:t>
            </w:r>
          </w:p>
          <w:p w:rsidR="008F4D50" w:rsidRDefault="008F4D50">
            <w:pPr>
              <w:spacing w:line="264" w:lineRule="auto"/>
            </w:pPr>
          </w:p>
          <w:p w:rsidR="008049DB" w:rsidRPr="008F4D50" w:rsidRDefault="008F4D50">
            <w:pPr>
              <w:spacing w:line="264" w:lineRule="auto"/>
              <w:rPr>
                <w:b/>
              </w:rPr>
            </w:pPr>
            <w:r w:rsidRPr="008F4D50">
              <w:rPr>
                <w:b/>
              </w:rPr>
              <w:t xml:space="preserve">If there is any problem with your product, you can return it within 7 days.  </w:t>
            </w:r>
          </w:p>
          <w:p w:rsidR="008F4D50" w:rsidRDefault="008F4D50">
            <w:pPr>
              <w:spacing w:line="264" w:lineRule="auto"/>
            </w:pPr>
          </w:p>
          <w:p w:rsidR="008F4D50" w:rsidRDefault="008F4D50">
            <w:pPr>
              <w:spacing w:line="264" w:lineRule="auto"/>
              <w:rPr>
                <w:b/>
              </w:rPr>
            </w:pPr>
            <w:r w:rsidRPr="008F4D50">
              <w:rPr>
                <w:b/>
              </w:rPr>
              <w:t>ORDER DETAILS</w:t>
            </w:r>
          </w:p>
          <w:p w:rsidR="00C27132" w:rsidRDefault="00C27132" w:rsidP="00C27132">
            <w:pPr>
              <w:pStyle w:val="Heading2"/>
              <w:jc w:val="left"/>
              <w:outlineLvl w:val="1"/>
            </w:pPr>
            <w:r>
              <w:t xml:space="preserve"> </w:t>
            </w:r>
          </w:p>
          <w:p w:rsidR="00C27132" w:rsidRPr="00C27132" w:rsidRDefault="00C27132" w:rsidP="00C27132">
            <w:pPr>
              <w:pStyle w:val="Heading2"/>
              <w:jc w:val="left"/>
            </w:pPr>
            <w:sdt>
              <w:sdtPr>
                <w:alias w:val="Invoice number:"/>
                <w:tag w:val="Invoice number:"/>
                <w:id w:val="674689995"/>
                <w:placeholder>
                  <w:docPart w:val="D1C44AC17BD14349A09C43A732A2A572"/>
                </w:placeholder>
                <w:temporary/>
                <w:showingPlcHdr/>
                <w15:appearance w15:val="hidden"/>
              </w:sdtPr>
              <w:sdtContent>
                <w:r w:rsidRPr="008F4D50">
                  <w:rPr>
                    <w:b/>
                  </w:rPr>
                  <w:t>Invoice #</w:t>
                </w:r>
              </w:sdtContent>
            </w:sdt>
            <w:r>
              <w:t xml:space="preserve">{{ </w:t>
            </w:r>
            <w:r>
              <w:rPr>
                <w:caps w:val="0"/>
              </w:rPr>
              <w:t xml:space="preserve">invoice_id </w:t>
            </w:r>
            <w:r>
              <w:t>}}</w:t>
            </w:r>
          </w:p>
          <w:tbl>
            <w:tblPr>
              <w:tblStyle w:val="GridTable1Light"/>
              <w:tblpPr w:leftFromText="180" w:rightFromText="180" w:vertAnchor="text" w:horzAnchor="page" w:tblpX="691" w:tblpY="287"/>
              <w:tblOverlap w:val="never"/>
              <w:tblW w:w="9715" w:type="dxa"/>
              <w:tblLayout w:type="fixed"/>
              <w:tblLook w:val="0620" w:firstRow="1" w:lastRow="0" w:firstColumn="0" w:lastColumn="0" w:noHBand="1" w:noVBand="1"/>
              <w:tblDescription w:val="First table is the main invoice table to enter Quantity, Description, Unit Price, and Total, and second table for Subtotal, Sales Tax, Shipping &amp; Handling charges, and Total Due"/>
            </w:tblPr>
            <w:tblGrid>
              <w:gridCol w:w="805"/>
              <w:gridCol w:w="3780"/>
              <w:gridCol w:w="1800"/>
              <w:gridCol w:w="1710"/>
              <w:gridCol w:w="1620"/>
            </w:tblGrid>
            <w:tr w:rsidR="000B3F67" w:rsidTr="00BE6FD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30"/>
              </w:trPr>
              <w:tc>
                <w:tcPr>
                  <w:tcW w:w="805" w:type="dxa"/>
                </w:tcPr>
                <w:p w:rsidR="00DC1E06" w:rsidRDefault="00DC1E06" w:rsidP="00DC1E06">
                  <w:pPr>
                    <w:pStyle w:val="Heading4"/>
                    <w:outlineLvl w:val="3"/>
                  </w:pPr>
                  <w:r>
                    <w:t>No</w:t>
                  </w:r>
                </w:p>
              </w:tc>
              <w:tc>
                <w:tcPr>
                  <w:tcW w:w="3780" w:type="dxa"/>
                </w:tcPr>
                <w:p w:rsidR="00DC1E06" w:rsidRDefault="00DC1E06" w:rsidP="00DC1E06">
                  <w:pPr>
                    <w:pStyle w:val="Heading4"/>
                    <w:outlineLvl w:val="3"/>
                  </w:pPr>
                  <w:r>
                    <w:t>Description</w:t>
                  </w:r>
                </w:p>
              </w:tc>
              <w:tc>
                <w:tcPr>
                  <w:tcW w:w="1800" w:type="dxa"/>
                </w:tcPr>
                <w:p w:rsidR="00DC1E06" w:rsidRDefault="00DC1E06" w:rsidP="00DC1E06">
                  <w:pPr>
                    <w:pStyle w:val="Heading4"/>
                    <w:outlineLvl w:val="3"/>
                  </w:pPr>
                  <w:r>
                    <w:t>Quantity</w:t>
                  </w:r>
                </w:p>
              </w:tc>
              <w:tc>
                <w:tcPr>
                  <w:tcW w:w="1710" w:type="dxa"/>
                </w:tcPr>
                <w:p w:rsidR="00DC1E06" w:rsidRDefault="00DC1E06" w:rsidP="00DC1E06">
                  <w:pPr>
                    <w:pStyle w:val="Heading4"/>
                    <w:outlineLvl w:val="3"/>
                  </w:pPr>
                  <w:r>
                    <w:t>Price</w:t>
                  </w:r>
                </w:p>
              </w:tc>
              <w:tc>
                <w:tcPr>
                  <w:tcW w:w="1620" w:type="dxa"/>
                </w:tcPr>
                <w:p w:rsidR="00DC1E06" w:rsidRDefault="009B727E" w:rsidP="00DC1E06">
                  <w:pPr>
                    <w:pStyle w:val="Heading4"/>
                    <w:outlineLvl w:val="3"/>
                  </w:pPr>
                  <w:sdt>
                    <w:sdtPr>
                      <w:alias w:val="Total:"/>
                      <w:tag w:val="Total:"/>
                      <w:id w:val="-150831350"/>
                      <w:placeholder>
                        <w:docPart w:val="B7B6ACE4700043F0A58739367ADAF57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DC1E06">
                        <w:t>TOTAL</w:t>
                      </w:r>
                    </w:sdtContent>
                  </w:sdt>
                </w:p>
              </w:tc>
            </w:tr>
            <w:tr w:rsidR="00BE6FDF" w:rsidTr="00F13ECA">
              <w:tc>
                <w:tcPr>
                  <w:tcW w:w="9715" w:type="dxa"/>
                  <w:gridSpan w:val="5"/>
                </w:tcPr>
                <w:p w:rsidR="00BE6FDF" w:rsidRDefault="00BE6FDF" w:rsidP="00BE6FDF">
                  <w:pPr>
                    <w:pStyle w:val="Amount"/>
                    <w:jc w:val="left"/>
                  </w:pPr>
                  <w:r>
                    <w:t>{{%tr for item in salesTbRows %}}</w:t>
                  </w:r>
                </w:p>
              </w:tc>
            </w:tr>
            <w:tr w:rsidR="000B3F67" w:rsidTr="00BE6FDF">
              <w:tc>
                <w:tcPr>
                  <w:tcW w:w="805" w:type="dxa"/>
                </w:tcPr>
                <w:p w:rsidR="00DC1E06" w:rsidRDefault="00DC1E06" w:rsidP="00535AA6">
                  <w:pPr>
                    <w:pStyle w:val="Quantity"/>
                    <w:numPr>
                      <w:ilvl w:val="0"/>
                      <w:numId w:val="14"/>
                    </w:numPr>
                  </w:pPr>
                </w:p>
              </w:tc>
              <w:tc>
                <w:tcPr>
                  <w:tcW w:w="3780" w:type="dxa"/>
                </w:tcPr>
                <w:p w:rsidR="00DC1E06" w:rsidRDefault="001E6A46" w:rsidP="00535AA6">
                  <w:pPr>
                    <w:jc w:val="center"/>
                  </w:pPr>
                  <w:r>
                    <w:t>{{ item.name</w:t>
                  </w:r>
                  <w:r w:rsidR="000B3F67">
                    <w:t>}}</w:t>
                  </w:r>
                </w:p>
              </w:tc>
              <w:tc>
                <w:tcPr>
                  <w:tcW w:w="1800" w:type="dxa"/>
                </w:tcPr>
                <w:p w:rsidR="00DC1E06" w:rsidRDefault="000B3F67" w:rsidP="00535AA6">
                  <w:pPr>
                    <w:jc w:val="center"/>
                  </w:pPr>
                  <w:r>
                    <w:t>{{</w:t>
                  </w:r>
                  <w:r w:rsidR="00381631">
                    <w:t xml:space="preserve"> </w:t>
                  </w:r>
                  <w:r w:rsidR="001E6A46">
                    <w:t>item.quantity</w:t>
                  </w:r>
                  <w:r>
                    <w:t>}}</w:t>
                  </w:r>
                </w:p>
              </w:tc>
              <w:tc>
                <w:tcPr>
                  <w:tcW w:w="1710" w:type="dxa"/>
                </w:tcPr>
                <w:p w:rsidR="00DC1E06" w:rsidRDefault="000B3F67" w:rsidP="00535AA6">
                  <w:pPr>
                    <w:pStyle w:val="Amount"/>
                    <w:jc w:val="center"/>
                  </w:pPr>
                  <w:r>
                    <w:t>{{</w:t>
                  </w:r>
                  <w:r w:rsidR="000B54BC">
                    <w:t xml:space="preserve"> </w:t>
                  </w:r>
                  <w:r w:rsidR="001E6A46">
                    <w:t>item.price</w:t>
                  </w:r>
                  <w:r w:rsidR="000B54BC">
                    <w:t xml:space="preserve"> </w:t>
                  </w:r>
                  <w:r>
                    <w:t>}}</w:t>
                  </w:r>
                </w:p>
              </w:tc>
              <w:tc>
                <w:tcPr>
                  <w:tcW w:w="1620" w:type="dxa"/>
                </w:tcPr>
                <w:p w:rsidR="00DC1E06" w:rsidRDefault="000B54BC" w:rsidP="00535AA6">
                  <w:pPr>
                    <w:pStyle w:val="Amount"/>
                    <w:jc w:val="center"/>
                  </w:pPr>
                  <w:r>
                    <w:t>{{ item</w:t>
                  </w:r>
                  <w:r w:rsidR="001E6A46">
                    <w:t>.total</w:t>
                  </w:r>
                  <w:r>
                    <w:t xml:space="preserve"> </w:t>
                  </w:r>
                  <w:r w:rsidR="000B3F67">
                    <w:t>}}</w:t>
                  </w:r>
                </w:p>
              </w:tc>
            </w:tr>
            <w:tr w:rsidR="00BE6FDF" w:rsidTr="00E80622">
              <w:tc>
                <w:tcPr>
                  <w:tcW w:w="9715" w:type="dxa"/>
                  <w:gridSpan w:val="5"/>
                </w:tcPr>
                <w:p w:rsidR="00BE6FDF" w:rsidRDefault="00BE6FDF" w:rsidP="00BE6FDF">
                  <w:pPr>
                    <w:pStyle w:val="Amount"/>
                    <w:jc w:val="left"/>
                  </w:pPr>
                  <w:r>
                    <w:t>{{%tr endfor %}}</w:t>
                  </w:r>
                </w:p>
              </w:tc>
            </w:tr>
          </w:tbl>
          <w:tbl>
            <w:tblPr>
              <w:tblStyle w:val="PlainTable1"/>
              <w:tblpPr w:leftFromText="180" w:rightFromText="180" w:vertAnchor="text" w:horzAnchor="margin" w:tblpY="1740"/>
              <w:tblOverlap w:val="never"/>
              <w:tblW w:w="100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620" w:firstRow="1" w:lastRow="0" w:firstColumn="0" w:lastColumn="0" w:noHBand="1" w:noVBand="1"/>
              <w:tblDescription w:val="First table is the main invoice table to enter Quantity, Description, Unit Price, and Total, and second table for Subtotal, Sales Tax, Shipping &amp; Handling charges, and Total Due"/>
            </w:tblPr>
            <w:tblGrid>
              <w:gridCol w:w="1817"/>
              <w:gridCol w:w="6643"/>
              <w:gridCol w:w="1615"/>
            </w:tblGrid>
            <w:tr w:rsidR="00DC1E06" w:rsidTr="00DC1E0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817" w:type="dxa"/>
                </w:tcPr>
                <w:p w:rsidR="00DC1E06" w:rsidRDefault="00DC1E06" w:rsidP="00DC1E06">
                  <w:pPr>
                    <w:spacing w:line="264" w:lineRule="auto"/>
                  </w:pPr>
                </w:p>
              </w:tc>
              <w:sdt>
                <w:sdtPr>
                  <w:alias w:val="Subtotal:"/>
                  <w:tag w:val="Subtotal:"/>
                  <w:id w:val="2136441839"/>
                  <w:placeholder>
                    <w:docPart w:val="354B6210B6B64A858979E56FB4B1668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6643" w:type="dxa"/>
                      <w:tcBorders>
                        <w:right w:val="single" w:sz="4" w:space="0" w:color="A6A6A6" w:themeColor="background1" w:themeShade="A6"/>
                      </w:tcBorders>
                    </w:tcPr>
                    <w:p w:rsidR="00DC1E06" w:rsidRDefault="00DC1E06" w:rsidP="00DC1E06">
                      <w:pPr>
                        <w:pStyle w:val="Heading2"/>
                        <w:spacing w:line="264" w:lineRule="auto"/>
                        <w:outlineLvl w:val="1"/>
                      </w:pPr>
                      <w:r>
                        <w:t>SUBTOTAL</w:t>
                      </w:r>
                    </w:p>
                  </w:tc>
                </w:sdtContent>
              </w:sdt>
              <w:tc>
                <w:tcPr>
                  <w:tcW w:w="1615" w:type="dxa"/>
                  <w:tcBorders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:rsidR="00DC1E06" w:rsidRPr="000B54BC" w:rsidRDefault="009E63CC" w:rsidP="009E63CC">
                  <w:pPr>
                    <w:pStyle w:val="Amount"/>
                    <w:spacing w:line="264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  </w:t>
                  </w:r>
                  <w:r w:rsidR="000B54BC" w:rsidRPr="000B54BC">
                    <w:rPr>
                      <w:b w:val="0"/>
                    </w:rPr>
                    <w:t>{{ subtotal }}</w:t>
                  </w:r>
                </w:p>
              </w:tc>
            </w:tr>
            <w:tr w:rsidR="00DC1E06" w:rsidTr="00DC1E06">
              <w:tc>
                <w:tcPr>
                  <w:tcW w:w="1817" w:type="dxa"/>
                </w:tcPr>
                <w:p w:rsidR="00DC1E06" w:rsidRDefault="00DC1E06" w:rsidP="00DC1E06">
                  <w:pPr>
                    <w:spacing w:line="264" w:lineRule="auto"/>
                  </w:pPr>
                </w:p>
              </w:tc>
              <w:tc>
                <w:tcPr>
                  <w:tcW w:w="6643" w:type="dxa"/>
                  <w:tcBorders>
                    <w:right w:val="single" w:sz="4" w:space="0" w:color="A6A6A6" w:themeColor="background1" w:themeShade="A6"/>
                  </w:tcBorders>
                </w:tcPr>
                <w:p w:rsidR="00DC1E06" w:rsidRDefault="009B727E" w:rsidP="00DC1E06">
                  <w:pPr>
                    <w:pStyle w:val="Heading2"/>
                    <w:spacing w:line="264" w:lineRule="auto"/>
                    <w:outlineLvl w:val="1"/>
                  </w:pPr>
                  <w:sdt>
                    <w:sdtPr>
                      <w:alias w:val="Sales tax:"/>
                      <w:tag w:val="Sales tax:"/>
                      <w:id w:val="-578517216"/>
                      <w:placeholder>
                        <w:docPart w:val="23E0225968E6497FBC69F95F82FE569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DC1E06">
                        <w:t>SALES TAX</w:t>
                      </w:r>
                    </w:sdtContent>
                  </w:sdt>
                </w:p>
              </w:tc>
              <w:tc>
                <w:tcPr>
                  <w:tcW w:w="1615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:rsidR="00DC1E06" w:rsidRDefault="00DC1E06" w:rsidP="00DC1E06">
                  <w:pPr>
                    <w:pStyle w:val="Amount"/>
                    <w:spacing w:line="264" w:lineRule="auto"/>
                    <w:jc w:val="center"/>
                  </w:pPr>
                  <w:r>
                    <w:t>------------</w:t>
                  </w:r>
                </w:p>
              </w:tc>
            </w:tr>
            <w:tr w:rsidR="00DC1E06" w:rsidTr="00DC1E06">
              <w:tc>
                <w:tcPr>
                  <w:tcW w:w="1817" w:type="dxa"/>
                </w:tcPr>
                <w:p w:rsidR="00DC1E06" w:rsidRDefault="00DC1E06" w:rsidP="00DC1E06">
                  <w:pPr>
                    <w:spacing w:line="264" w:lineRule="auto"/>
                  </w:pPr>
                </w:p>
              </w:tc>
              <w:tc>
                <w:tcPr>
                  <w:tcW w:w="6643" w:type="dxa"/>
                  <w:tcBorders>
                    <w:right w:val="single" w:sz="4" w:space="0" w:color="A6A6A6" w:themeColor="background1" w:themeShade="A6"/>
                  </w:tcBorders>
                </w:tcPr>
                <w:p w:rsidR="00DC1E06" w:rsidRDefault="009B727E" w:rsidP="00DC1E06">
                  <w:pPr>
                    <w:pStyle w:val="Heading2"/>
                    <w:spacing w:line="264" w:lineRule="auto"/>
                    <w:outlineLvl w:val="1"/>
                  </w:pPr>
                  <w:sdt>
                    <w:sdtPr>
                      <w:alias w:val="Shipping and handling:"/>
                      <w:tag w:val="Shipping and handling:"/>
                      <w:id w:val="-1692443947"/>
                      <w:placeholder>
                        <w:docPart w:val="6538282AE4844A30B19547CAE01DDC2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DC1E06">
                        <w:t>SHIPPING &amp; HANDLING</w:t>
                      </w:r>
                    </w:sdtContent>
                  </w:sdt>
                </w:p>
              </w:tc>
              <w:tc>
                <w:tcPr>
                  <w:tcW w:w="1615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:rsidR="00DC1E06" w:rsidRDefault="00DC1E06" w:rsidP="009E63CC">
                  <w:pPr>
                    <w:pStyle w:val="Amount"/>
                    <w:spacing w:line="264" w:lineRule="auto"/>
                  </w:pPr>
                  <w:r>
                    <w:t>{{ shipping }}</w:t>
                  </w:r>
                </w:p>
              </w:tc>
            </w:tr>
            <w:tr w:rsidR="00DC1E06" w:rsidTr="00DC1E06">
              <w:tc>
                <w:tcPr>
                  <w:tcW w:w="1817" w:type="dxa"/>
                </w:tcPr>
                <w:p w:rsidR="00DC1E06" w:rsidRDefault="00DC1E06" w:rsidP="00DC1E06">
                  <w:pPr>
                    <w:spacing w:line="264" w:lineRule="auto"/>
                  </w:pPr>
                </w:p>
              </w:tc>
              <w:tc>
                <w:tcPr>
                  <w:tcW w:w="6643" w:type="dxa"/>
                  <w:tcBorders>
                    <w:right w:val="single" w:sz="4" w:space="0" w:color="A6A6A6" w:themeColor="background1" w:themeShade="A6"/>
                  </w:tcBorders>
                </w:tcPr>
                <w:p w:rsidR="00DC1E06" w:rsidRDefault="009B727E" w:rsidP="00DC1E06">
                  <w:pPr>
                    <w:pStyle w:val="Heading2"/>
                    <w:spacing w:line="264" w:lineRule="auto"/>
                    <w:outlineLvl w:val="1"/>
                  </w:pPr>
                  <w:sdt>
                    <w:sdtPr>
                      <w:alias w:val="Total due:"/>
                      <w:tag w:val="Total due:"/>
                      <w:id w:val="2003691622"/>
                      <w:placeholder>
                        <w:docPart w:val="8835F0A532154E7BB8CEC6708490ED9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DC1E06">
                        <w:t>TOTAL due</w:t>
                      </w:r>
                    </w:sdtContent>
                  </w:sdt>
                </w:p>
              </w:tc>
              <w:tc>
                <w:tcPr>
                  <w:tcW w:w="1615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:rsidR="00DC1E06" w:rsidRDefault="00DC1E06" w:rsidP="00DC1E06">
                  <w:pPr>
                    <w:pStyle w:val="Amount"/>
                    <w:spacing w:line="264" w:lineRule="auto"/>
                    <w:jc w:val="center"/>
                  </w:pPr>
                  <w:r>
                    <w:t>{{ total }}</w:t>
                  </w:r>
                </w:p>
              </w:tc>
            </w:tr>
          </w:tbl>
          <w:p w:rsidR="005842A4" w:rsidRDefault="005842A4">
            <w:pPr>
              <w:spacing w:line="264" w:lineRule="auto"/>
            </w:pPr>
          </w:p>
        </w:tc>
      </w:tr>
      <w:tr w:rsidR="00C27132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:rsidR="00C27132" w:rsidRDefault="00C27132" w:rsidP="008F4D50"/>
        </w:tc>
      </w:tr>
    </w:tbl>
    <w:p w:rsidR="00966901" w:rsidRDefault="00966901"/>
    <w:p w:rsidR="00837ECD" w:rsidRPr="00837ECD" w:rsidRDefault="009B727E" w:rsidP="00837ECD">
      <w:pPr>
        <w:pStyle w:val="ThankYou"/>
      </w:pPr>
      <w:sdt>
        <w:sdtPr>
          <w:alias w:val="Thank your for your business:"/>
          <w:tag w:val="Thank your for your business:"/>
          <w:id w:val="1216170115"/>
          <w:placeholder>
            <w:docPart w:val="91115D4A9A2645F081448944470AE4F5"/>
          </w:placeholder>
          <w:temporary/>
          <w:showingPlcHdr/>
          <w15:appearance w15:val="hidden"/>
        </w:sdtPr>
        <w:sdtEndPr/>
        <w:sdtContent>
          <w:r w:rsidR="00616194">
            <w:t>Thank you for your business!</w:t>
          </w:r>
        </w:sdtContent>
      </w:sdt>
    </w:p>
    <w:sectPr w:rsidR="00837ECD" w:rsidRPr="00837E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D15" w:rsidRDefault="00145D15">
      <w:pPr>
        <w:spacing w:line="240" w:lineRule="auto"/>
      </w:pPr>
      <w:r>
        <w:separator/>
      </w:r>
    </w:p>
  </w:endnote>
  <w:endnote w:type="continuationSeparator" w:id="0">
    <w:p w:rsidR="00145D15" w:rsidRDefault="00145D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4E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D15" w:rsidRDefault="00145D15">
      <w:pPr>
        <w:spacing w:line="240" w:lineRule="auto"/>
      </w:pPr>
      <w:r>
        <w:separator/>
      </w:r>
    </w:p>
  </w:footnote>
  <w:footnote w:type="continuationSeparator" w:id="0">
    <w:p w:rsidR="00145D15" w:rsidRDefault="00145D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54649"/>
    <w:multiLevelType w:val="hybridMultilevel"/>
    <w:tmpl w:val="43A44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43BC6"/>
    <w:multiLevelType w:val="hybridMultilevel"/>
    <w:tmpl w:val="AB28A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F23DA"/>
    <w:multiLevelType w:val="hybridMultilevel"/>
    <w:tmpl w:val="4D10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B27E4"/>
    <w:multiLevelType w:val="hybridMultilevel"/>
    <w:tmpl w:val="462EA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F9"/>
    <w:rsid w:val="00055AF8"/>
    <w:rsid w:val="000B3F67"/>
    <w:rsid w:val="000B54BC"/>
    <w:rsid w:val="00145D15"/>
    <w:rsid w:val="00176963"/>
    <w:rsid w:val="001E6A46"/>
    <w:rsid w:val="002558FA"/>
    <w:rsid w:val="00323F56"/>
    <w:rsid w:val="003667F4"/>
    <w:rsid w:val="00381631"/>
    <w:rsid w:val="003D4212"/>
    <w:rsid w:val="00431C6F"/>
    <w:rsid w:val="00535AA6"/>
    <w:rsid w:val="005842A4"/>
    <w:rsid w:val="005E4E3F"/>
    <w:rsid w:val="00616194"/>
    <w:rsid w:val="006A3739"/>
    <w:rsid w:val="006C24F7"/>
    <w:rsid w:val="006E5A5F"/>
    <w:rsid w:val="006F239C"/>
    <w:rsid w:val="007577D4"/>
    <w:rsid w:val="0078154F"/>
    <w:rsid w:val="00793AFB"/>
    <w:rsid w:val="007D3668"/>
    <w:rsid w:val="008049DB"/>
    <w:rsid w:val="00807CDC"/>
    <w:rsid w:val="00812270"/>
    <w:rsid w:val="00837ECD"/>
    <w:rsid w:val="008F4D50"/>
    <w:rsid w:val="00907574"/>
    <w:rsid w:val="00934F6F"/>
    <w:rsid w:val="00966901"/>
    <w:rsid w:val="00981A82"/>
    <w:rsid w:val="009B727E"/>
    <w:rsid w:val="009C2C2D"/>
    <w:rsid w:val="009E63CC"/>
    <w:rsid w:val="009F5118"/>
    <w:rsid w:val="00A93410"/>
    <w:rsid w:val="00AF145C"/>
    <w:rsid w:val="00B76A92"/>
    <w:rsid w:val="00B93AE8"/>
    <w:rsid w:val="00BB4862"/>
    <w:rsid w:val="00BE6FDF"/>
    <w:rsid w:val="00BF2506"/>
    <w:rsid w:val="00C211F4"/>
    <w:rsid w:val="00C27132"/>
    <w:rsid w:val="00C3067E"/>
    <w:rsid w:val="00C55435"/>
    <w:rsid w:val="00CE7F7E"/>
    <w:rsid w:val="00CF07F2"/>
    <w:rsid w:val="00D139F9"/>
    <w:rsid w:val="00D6455C"/>
    <w:rsid w:val="00D735CB"/>
    <w:rsid w:val="00D934CD"/>
    <w:rsid w:val="00DC1E06"/>
    <w:rsid w:val="00DF08E3"/>
    <w:rsid w:val="00E86808"/>
    <w:rsid w:val="00E9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19B4DC4"/>
  <w15:chartTrackingRefBased/>
  <w15:docId w15:val="{90F5F2F1-BDB6-41E6-BB4F-AEC20ABC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D50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Invoice%20(docume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6D251A32E94E51BF1DD30608192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ECE22-3C94-4069-83F4-263AA75D0008}"/>
      </w:docPartPr>
      <w:docPartBody>
        <w:p w:rsidR="007449E2" w:rsidRDefault="005B0290">
          <w:pPr>
            <w:pStyle w:val="4A6D251A32E94E51BF1DD30608192464"/>
          </w:pPr>
          <w:r>
            <w:t>Date:</w:t>
          </w:r>
        </w:p>
      </w:docPartBody>
    </w:docPart>
    <w:docPart>
      <w:docPartPr>
        <w:name w:val="91115D4A9A2645F081448944470AE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DB3A4-4CEF-4EA6-879A-7693C9C42BC5}"/>
      </w:docPartPr>
      <w:docPartBody>
        <w:p w:rsidR="007449E2" w:rsidRDefault="005B0290">
          <w:pPr>
            <w:pStyle w:val="91115D4A9A2645F081448944470AE4F5"/>
          </w:pPr>
          <w:r>
            <w:t>Thank you for your business!</w:t>
          </w:r>
        </w:p>
      </w:docPartBody>
    </w:docPart>
    <w:docPart>
      <w:docPartPr>
        <w:name w:val="B7B6ACE4700043F0A58739367ADAF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CC969-95ED-4CB2-90E7-BDE8E1FB24AA}"/>
      </w:docPartPr>
      <w:docPartBody>
        <w:p w:rsidR="007449E2" w:rsidRDefault="00121871" w:rsidP="00121871">
          <w:pPr>
            <w:pStyle w:val="B7B6ACE4700043F0A58739367ADAF57E"/>
          </w:pPr>
          <w:r>
            <w:t>TOTAL</w:t>
          </w:r>
        </w:p>
      </w:docPartBody>
    </w:docPart>
    <w:docPart>
      <w:docPartPr>
        <w:name w:val="354B6210B6B64A858979E56FB4B16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E9E34-7EAD-4225-9223-35B8D581D239}"/>
      </w:docPartPr>
      <w:docPartBody>
        <w:p w:rsidR="007449E2" w:rsidRDefault="00121871" w:rsidP="00121871">
          <w:pPr>
            <w:pStyle w:val="354B6210B6B64A858979E56FB4B1668E"/>
          </w:pPr>
          <w:r>
            <w:t>SUBTOTAL</w:t>
          </w:r>
        </w:p>
      </w:docPartBody>
    </w:docPart>
    <w:docPart>
      <w:docPartPr>
        <w:name w:val="23E0225968E6497FBC69F95F82FE5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DEB06-EC55-4766-A630-F193371EA09A}"/>
      </w:docPartPr>
      <w:docPartBody>
        <w:p w:rsidR="007449E2" w:rsidRDefault="00121871" w:rsidP="00121871">
          <w:pPr>
            <w:pStyle w:val="23E0225968E6497FBC69F95F82FE569C"/>
          </w:pPr>
          <w:r>
            <w:t>SALES TAX</w:t>
          </w:r>
        </w:p>
      </w:docPartBody>
    </w:docPart>
    <w:docPart>
      <w:docPartPr>
        <w:name w:val="6538282AE4844A30B19547CAE01DD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9B9E0-249C-4A03-8866-55C192FD7BB1}"/>
      </w:docPartPr>
      <w:docPartBody>
        <w:p w:rsidR="007449E2" w:rsidRDefault="00121871" w:rsidP="00121871">
          <w:pPr>
            <w:pStyle w:val="6538282AE4844A30B19547CAE01DDC2D"/>
          </w:pPr>
          <w:r>
            <w:t>SHIPPING &amp; HANDLING</w:t>
          </w:r>
        </w:p>
      </w:docPartBody>
    </w:docPart>
    <w:docPart>
      <w:docPartPr>
        <w:name w:val="8835F0A532154E7BB8CEC6708490E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2370F-9076-44EB-A384-433571194F10}"/>
      </w:docPartPr>
      <w:docPartBody>
        <w:p w:rsidR="007449E2" w:rsidRDefault="00121871" w:rsidP="00121871">
          <w:pPr>
            <w:pStyle w:val="8835F0A532154E7BB8CEC6708490ED94"/>
          </w:pPr>
          <w:r>
            <w:t>TOTAL due</w:t>
          </w:r>
        </w:p>
      </w:docPartBody>
    </w:docPart>
    <w:docPart>
      <w:docPartPr>
        <w:name w:val="D1C44AC17BD14349A09C43A732A2A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2965E-3A64-4624-8F5F-A540AB7491EB}"/>
      </w:docPartPr>
      <w:docPartBody>
        <w:p w:rsidR="00000000" w:rsidRDefault="00D21100" w:rsidP="00D21100">
          <w:pPr>
            <w:pStyle w:val="D1C44AC17BD14349A09C43A732A2A572"/>
          </w:pPr>
          <w:r>
            <w:t>Invoice 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71"/>
    <w:rsid w:val="00121871"/>
    <w:rsid w:val="005B0290"/>
    <w:rsid w:val="007449E2"/>
    <w:rsid w:val="00D2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A0001B047746688DC0E86CAA5158BD">
    <w:name w:val="B2A0001B047746688DC0E86CAA5158BD"/>
  </w:style>
  <w:style w:type="paragraph" w:customStyle="1" w:styleId="6CDBC2D6264E41328CCC6A165E7197A5">
    <w:name w:val="6CDBC2D6264E41328CCC6A165E7197A5"/>
  </w:style>
  <w:style w:type="paragraph" w:customStyle="1" w:styleId="AE452165C87644C69CE97B5EF4BC3E2A">
    <w:name w:val="AE452165C87644C69CE97B5EF4BC3E2A"/>
  </w:style>
  <w:style w:type="paragraph" w:customStyle="1" w:styleId="0730ED68C0C6452DA9D4B9844C794EE2">
    <w:name w:val="0730ED68C0C6452DA9D4B9844C794EE2"/>
  </w:style>
  <w:style w:type="paragraph" w:customStyle="1" w:styleId="D30A0EAFF0184638ACD915F09819D61E">
    <w:name w:val="D30A0EAFF0184638ACD915F09819D61E"/>
  </w:style>
  <w:style w:type="paragraph" w:customStyle="1" w:styleId="5011C649E9FD4055B45E6B8E2C596227">
    <w:name w:val="5011C649E9FD4055B45E6B8E2C596227"/>
  </w:style>
  <w:style w:type="paragraph" w:customStyle="1" w:styleId="EA92050D0F5646458C1E6E523B5AE4C0">
    <w:name w:val="EA92050D0F5646458C1E6E523B5AE4C0"/>
  </w:style>
  <w:style w:type="paragraph" w:customStyle="1" w:styleId="0E038F376A5D4FB0B1928B8994F80A38">
    <w:name w:val="0E038F376A5D4FB0B1928B8994F80A38"/>
  </w:style>
  <w:style w:type="paragraph" w:customStyle="1" w:styleId="C36F8EDC839D4BD9AF47FE35D567B04B">
    <w:name w:val="C36F8EDC839D4BD9AF47FE35D567B04B"/>
  </w:style>
  <w:style w:type="paragraph" w:customStyle="1" w:styleId="A6EFF9667E0F4C19800F58A3E1449467">
    <w:name w:val="A6EFF9667E0F4C19800F58A3E1449467"/>
  </w:style>
  <w:style w:type="paragraph" w:customStyle="1" w:styleId="9048F05A72F343F3A30351F2B64A006C">
    <w:name w:val="9048F05A72F343F3A30351F2B64A006C"/>
  </w:style>
  <w:style w:type="paragraph" w:customStyle="1" w:styleId="4A6D251A32E94E51BF1DD30608192464">
    <w:name w:val="4A6D251A32E94E51BF1DD30608192464"/>
  </w:style>
  <w:style w:type="paragraph" w:customStyle="1" w:styleId="B76E65C842444F4A9000B7CE0A432DCE">
    <w:name w:val="B76E65C842444F4A9000B7CE0A432DCE"/>
  </w:style>
  <w:style w:type="paragraph" w:customStyle="1" w:styleId="30F73318ACF547A18B4FC19CAB028557">
    <w:name w:val="30F73318ACF547A18B4FC19CAB028557"/>
  </w:style>
  <w:style w:type="paragraph" w:customStyle="1" w:styleId="F62F3D2462F2459C9989AF45A3915352">
    <w:name w:val="F62F3D2462F2459C9989AF45A3915352"/>
  </w:style>
  <w:style w:type="paragraph" w:customStyle="1" w:styleId="61DEA1FFA36C4FFAAD6CC6B92A15C2FD">
    <w:name w:val="61DEA1FFA36C4FFAAD6CC6B92A15C2FD"/>
  </w:style>
  <w:style w:type="paragraph" w:customStyle="1" w:styleId="3E1A0F0FB3B94496B0079A1491591E6A">
    <w:name w:val="3E1A0F0FB3B94496B0079A1491591E6A"/>
  </w:style>
  <w:style w:type="paragraph" w:customStyle="1" w:styleId="AB2F8881C1544CF79D7914E0F7E952A7">
    <w:name w:val="AB2F8881C1544CF79D7914E0F7E952A7"/>
  </w:style>
  <w:style w:type="paragraph" w:customStyle="1" w:styleId="F4BD55754CC54D0387D686F31C5D2929">
    <w:name w:val="F4BD55754CC54D0387D686F31C5D2929"/>
  </w:style>
  <w:style w:type="paragraph" w:customStyle="1" w:styleId="A90B73917F76409FA9F4CE885F5764DE">
    <w:name w:val="A90B73917F76409FA9F4CE885F5764DE"/>
  </w:style>
  <w:style w:type="paragraph" w:customStyle="1" w:styleId="F48A5A6A312E48248DD7EF4F82DF0178">
    <w:name w:val="F48A5A6A312E48248DD7EF4F82DF0178"/>
  </w:style>
  <w:style w:type="paragraph" w:customStyle="1" w:styleId="2081F94E0D33492C9D43EE4F37CE6118">
    <w:name w:val="2081F94E0D33492C9D43EE4F37CE6118"/>
  </w:style>
  <w:style w:type="paragraph" w:customStyle="1" w:styleId="ACD269FBFA69464BB78EE52CC3287751">
    <w:name w:val="ACD269FBFA69464BB78EE52CC3287751"/>
  </w:style>
  <w:style w:type="paragraph" w:customStyle="1" w:styleId="82F1BCA8D4034EDDB4AC1737E5BA824A">
    <w:name w:val="82F1BCA8D4034EDDB4AC1737E5BA824A"/>
  </w:style>
  <w:style w:type="paragraph" w:customStyle="1" w:styleId="0A75557E143F4953AFAD8EA2E304D6AA">
    <w:name w:val="0A75557E143F4953AFAD8EA2E304D6AA"/>
  </w:style>
  <w:style w:type="paragraph" w:customStyle="1" w:styleId="E45FD164D9B041FBBB224FF83C9C1429">
    <w:name w:val="E45FD164D9B041FBBB224FF83C9C1429"/>
  </w:style>
  <w:style w:type="paragraph" w:customStyle="1" w:styleId="6D2A5E05DBC64C5DA706A09A1642B0DA">
    <w:name w:val="6D2A5E05DBC64C5DA706A09A1642B0DA"/>
  </w:style>
  <w:style w:type="paragraph" w:customStyle="1" w:styleId="ECFA6C456F77487DBC8360D5102BECB0">
    <w:name w:val="ECFA6C456F77487DBC8360D5102BECB0"/>
  </w:style>
  <w:style w:type="paragraph" w:customStyle="1" w:styleId="7F8853AD47A9440D8858DA0300683BC7">
    <w:name w:val="7F8853AD47A9440D8858DA0300683BC7"/>
  </w:style>
  <w:style w:type="paragraph" w:customStyle="1" w:styleId="F63CF2389DAB40B9B67185257E5CEFF7">
    <w:name w:val="F63CF2389DAB40B9B67185257E5CEFF7"/>
  </w:style>
  <w:style w:type="paragraph" w:customStyle="1" w:styleId="0697A1596C45489E91CDAE822D354B43">
    <w:name w:val="0697A1596C45489E91CDAE822D354B43"/>
  </w:style>
  <w:style w:type="paragraph" w:customStyle="1" w:styleId="E0E9CEE9ECA944FEACC735E739E529D3">
    <w:name w:val="E0E9CEE9ECA944FEACC735E739E529D3"/>
  </w:style>
  <w:style w:type="paragraph" w:customStyle="1" w:styleId="AD6C416A4C884AAC992912ABBDDCEFCF">
    <w:name w:val="AD6C416A4C884AAC992912ABBDDCEFCF"/>
  </w:style>
  <w:style w:type="paragraph" w:customStyle="1" w:styleId="40A83B2D73344A68A00372B752F9EEF7">
    <w:name w:val="40A83B2D73344A68A00372B752F9EEF7"/>
  </w:style>
  <w:style w:type="paragraph" w:customStyle="1" w:styleId="3D18167605E74166BE90F077ACE0C1EB">
    <w:name w:val="3D18167605E74166BE90F077ACE0C1EB"/>
  </w:style>
  <w:style w:type="paragraph" w:customStyle="1" w:styleId="7C478E32139C4C829219D3B326896759">
    <w:name w:val="7C478E32139C4C829219D3B326896759"/>
  </w:style>
  <w:style w:type="paragraph" w:customStyle="1" w:styleId="FFAD2B6183BF473382B6F4BF295C1C97">
    <w:name w:val="FFAD2B6183BF473382B6F4BF295C1C97"/>
  </w:style>
  <w:style w:type="paragraph" w:customStyle="1" w:styleId="F5AE05BB20ED40988A2FFEFF93C3130C">
    <w:name w:val="F5AE05BB20ED40988A2FFEFF93C3130C"/>
  </w:style>
  <w:style w:type="paragraph" w:customStyle="1" w:styleId="375CE9B22DDA41EA89006AD50B791DF2">
    <w:name w:val="375CE9B22DDA41EA89006AD50B791DF2"/>
  </w:style>
  <w:style w:type="paragraph" w:customStyle="1" w:styleId="811D5A9A0D8A4AAF8419E02BE66F973A">
    <w:name w:val="811D5A9A0D8A4AAF8419E02BE66F973A"/>
  </w:style>
  <w:style w:type="paragraph" w:customStyle="1" w:styleId="290D573642F64A98917543F241F00755">
    <w:name w:val="290D573642F64A98917543F241F00755"/>
  </w:style>
  <w:style w:type="paragraph" w:customStyle="1" w:styleId="C8240E10415C48C4A0101B8D092C4CE6">
    <w:name w:val="C8240E10415C48C4A0101B8D092C4CE6"/>
  </w:style>
  <w:style w:type="paragraph" w:customStyle="1" w:styleId="09FA97C325F347538345727ABD7D96D7">
    <w:name w:val="09FA97C325F347538345727ABD7D96D7"/>
  </w:style>
  <w:style w:type="paragraph" w:customStyle="1" w:styleId="C1CC76BBAF71469798EDEF4CABD011AE">
    <w:name w:val="C1CC76BBAF71469798EDEF4CABD011AE"/>
  </w:style>
  <w:style w:type="paragraph" w:customStyle="1" w:styleId="F83489372FCE470E8CE0B6B6423FF02E">
    <w:name w:val="F83489372FCE470E8CE0B6B6423FF02E"/>
  </w:style>
  <w:style w:type="paragraph" w:customStyle="1" w:styleId="E8D5923CEE444CA1935628828E568740">
    <w:name w:val="E8D5923CEE444CA1935628828E568740"/>
  </w:style>
  <w:style w:type="paragraph" w:customStyle="1" w:styleId="3D239097F1A046EAA7E7871084B1C755">
    <w:name w:val="3D239097F1A046EAA7E7871084B1C755"/>
  </w:style>
  <w:style w:type="paragraph" w:customStyle="1" w:styleId="D0A616D5D6194C318CE2B2CADF24B723">
    <w:name w:val="D0A616D5D6194C318CE2B2CADF24B723"/>
  </w:style>
  <w:style w:type="paragraph" w:customStyle="1" w:styleId="052A9600FF2A4719B8AF4A28381A08D2">
    <w:name w:val="052A9600FF2A4719B8AF4A28381A08D2"/>
  </w:style>
  <w:style w:type="paragraph" w:customStyle="1" w:styleId="6E8DAB3711534A83B9A40C22908B31F1">
    <w:name w:val="6E8DAB3711534A83B9A40C22908B31F1"/>
  </w:style>
  <w:style w:type="paragraph" w:customStyle="1" w:styleId="5737455F4B5443518B23A378B224F94F">
    <w:name w:val="5737455F4B5443518B23A378B224F94F"/>
  </w:style>
  <w:style w:type="paragraph" w:customStyle="1" w:styleId="91115D4A9A2645F081448944470AE4F5">
    <w:name w:val="91115D4A9A2645F081448944470AE4F5"/>
  </w:style>
  <w:style w:type="paragraph" w:customStyle="1" w:styleId="CDBD39220BD14E3F86A41F66B9D45DA5">
    <w:name w:val="CDBD39220BD14E3F86A41F66B9D45DA5"/>
    <w:rsid w:val="00121871"/>
  </w:style>
  <w:style w:type="paragraph" w:customStyle="1" w:styleId="8A103C72B1D044719202492DE7DD28C7">
    <w:name w:val="8A103C72B1D044719202492DE7DD28C7"/>
    <w:rsid w:val="00121871"/>
  </w:style>
  <w:style w:type="paragraph" w:customStyle="1" w:styleId="804AC87BF57B4706BAB17410D35AF2FA">
    <w:name w:val="804AC87BF57B4706BAB17410D35AF2FA"/>
    <w:rsid w:val="00121871"/>
  </w:style>
  <w:style w:type="paragraph" w:customStyle="1" w:styleId="816187397DC5453A902AEAE13597009B">
    <w:name w:val="816187397DC5453A902AEAE13597009B"/>
    <w:rsid w:val="00121871"/>
  </w:style>
  <w:style w:type="paragraph" w:customStyle="1" w:styleId="DAC2F8BC2D0A4978844681564D4E2543">
    <w:name w:val="DAC2F8BC2D0A4978844681564D4E2543"/>
    <w:rsid w:val="00121871"/>
  </w:style>
  <w:style w:type="paragraph" w:customStyle="1" w:styleId="E699878E86D4425081FECE242D1257CE">
    <w:name w:val="E699878E86D4425081FECE242D1257CE"/>
    <w:rsid w:val="00121871"/>
  </w:style>
  <w:style w:type="paragraph" w:customStyle="1" w:styleId="D59BE8A244EF41FF993D8392EE447CFF">
    <w:name w:val="D59BE8A244EF41FF993D8392EE447CFF"/>
    <w:rsid w:val="00121871"/>
  </w:style>
  <w:style w:type="paragraph" w:customStyle="1" w:styleId="100FFFE005DA49558ACF0B417ED05C65">
    <w:name w:val="100FFFE005DA49558ACF0B417ED05C65"/>
    <w:rsid w:val="00121871"/>
  </w:style>
  <w:style w:type="paragraph" w:customStyle="1" w:styleId="52352549CA6D4DF59FE39997156F1875">
    <w:name w:val="52352549CA6D4DF59FE39997156F1875"/>
    <w:rsid w:val="00121871"/>
  </w:style>
  <w:style w:type="paragraph" w:customStyle="1" w:styleId="DEE48F9715424C64B92A0AB9D9C687D4">
    <w:name w:val="DEE48F9715424C64B92A0AB9D9C687D4"/>
    <w:rsid w:val="00121871"/>
  </w:style>
  <w:style w:type="paragraph" w:customStyle="1" w:styleId="69D14D3A49464923BD53A612C5692F1E">
    <w:name w:val="69D14D3A49464923BD53A612C5692F1E"/>
    <w:rsid w:val="00121871"/>
  </w:style>
  <w:style w:type="paragraph" w:customStyle="1" w:styleId="E865E330BC11409D8DEA804903404D9D">
    <w:name w:val="E865E330BC11409D8DEA804903404D9D"/>
    <w:rsid w:val="00121871"/>
  </w:style>
  <w:style w:type="paragraph" w:customStyle="1" w:styleId="1CC0C4D7BC4542498F64B2AB1846AEB2">
    <w:name w:val="1CC0C4D7BC4542498F64B2AB1846AEB2"/>
    <w:rsid w:val="00121871"/>
  </w:style>
  <w:style w:type="paragraph" w:customStyle="1" w:styleId="BC94BDEDBA334FB0BB264BFDDB0652F3">
    <w:name w:val="BC94BDEDBA334FB0BB264BFDDB0652F3"/>
    <w:rsid w:val="00121871"/>
  </w:style>
  <w:style w:type="paragraph" w:customStyle="1" w:styleId="73F514B2CCC546438138E6F9453AC47A">
    <w:name w:val="73F514B2CCC546438138E6F9453AC47A"/>
    <w:rsid w:val="00121871"/>
  </w:style>
  <w:style w:type="paragraph" w:customStyle="1" w:styleId="98C7393542084C018154FC1510CC379D">
    <w:name w:val="98C7393542084C018154FC1510CC379D"/>
    <w:rsid w:val="00121871"/>
  </w:style>
  <w:style w:type="paragraph" w:customStyle="1" w:styleId="1D0A5BB24C334E7AA7A8BCD9935F462E">
    <w:name w:val="1D0A5BB24C334E7AA7A8BCD9935F462E"/>
    <w:rsid w:val="00121871"/>
  </w:style>
  <w:style w:type="paragraph" w:customStyle="1" w:styleId="B398FD0F8705448CBAEDF3D34238FEEB">
    <w:name w:val="B398FD0F8705448CBAEDF3D34238FEEB"/>
    <w:rsid w:val="00121871"/>
  </w:style>
  <w:style w:type="paragraph" w:customStyle="1" w:styleId="1BEF85C556EC413D99F0A1D7FF65D257">
    <w:name w:val="1BEF85C556EC413D99F0A1D7FF65D257"/>
    <w:rsid w:val="00121871"/>
  </w:style>
  <w:style w:type="paragraph" w:customStyle="1" w:styleId="1EAA2DD5CF3547D783F387176B78BC80">
    <w:name w:val="1EAA2DD5CF3547D783F387176B78BC80"/>
    <w:rsid w:val="00121871"/>
  </w:style>
  <w:style w:type="paragraph" w:customStyle="1" w:styleId="E2CC7D926D294A1AA9D91E4A83C57EAC">
    <w:name w:val="E2CC7D926D294A1AA9D91E4A83C57EAC"/>
    <w:rsid w:val="00121871"/>
  </w:style>
  <w:style w:type="paragraph" w:customStyle="1" w:styleId="799CFCC1E825473AA4B8D09F9A42977C">
    <w:name w:val="799CFCC1E825473AA4B8D09F9A42977C"/>
    <w:rsid w:val="00121871"/>
  </w:style>
  <w:style w:type="paragraph" w:customStyle="1" w:styleId="0BB64E2C1D00469CA533A3FAE3B801FD">
    <w:name w:val="0BB64E2C1D00469CA533A3FAE3B801FD"/>
    <w:rsid w:val="00121871"/>
  </w:style>
  <w:style w:type="paragraph" w:customStyle="1" w:styleId="E366963F4A2647DEA4ADEDB63AFA0C93">
    <w:name w:val="E366963F4A2647DEA4ADEDB63AFA0C93"/>
    <w:rsid w:val="00121871"/>
  </w:style>
  <w:style w:type="paragraph" w:customStyle="1" w:styleId="0D662715BE574CCDB4F127C74E931E37">
    <w:name w:val="0D662715BE574CCDB4F127C74E931E37"/>
    <w:rsid w:val="00121871"/>
  </w:style>
  <w:style w:type="paragraph" w:customStyle="1" w:styleId="675D8219511B40E3B7B234D0261F8A6C">
    <w:name w:val="675D8219511B40E3B7B234D0261F8A6C"/>
    <w:rsid w:val="00121871"/>
  </w:style>
  <w:style w:type="paragraph" w:customStyle="1" w:styleId="4607039615BF464D834911A70E75F04C">
    <w:name w:val="4607039615BF464D834911A70E75F04C"/>
    <w:rsid w:val="00121871"/>
  </w:style>
  <w:style w:type="paragraph" w:customStyle="1" w:styleId="F266F1CCEA2A4D37BAEC2A76EDF36A72">
    <w:name w:val="F266F1CCEA2A4D37BAEC2A76EDF36A72"/>
    <w:rsid w:val="00121871"/>
  </w:style>
  <w:style w:type="paragraph" w:customStyle="1" w:styleId="01818AABCA8142B8B45540F7F39D9B2D">
    <w:name w:val="01818AABCA8142B8B45540F7F39D9B2D"/>
    <w:rsid w:val="00121871"/>
  </w:style>
  <w:style w:type="paragraph" w:customStyle="1" w:styleId="B7B6ACE4700043F0A58739367ADAF57E">
    <w:name w:val="B7B6ACE4700043F0A58739367ADAF57E"/>
    <w:rsid w:val="00121871"/>
  </w:style>
  <w:style w:type="paragraph" w:customStyle="1" w:styleId="354B6210B6B64A858979E56FB4B1668E">
    <w:name w:val="354B6210B6B64A858979E56FB4B1668E"/>
    <w:rsid w:val="00121871"/>
  </w:style>
  <w:style w:type="paragraph" w:customStyle="1" w:styleId="23E0225968E6497FBC69F95F82FE569C">
    <w:name w:val="23E0225968E6497FBC69F95F82FE569C"/>
    <w:rsid w:val="00121871"/>
  </w:style>
  <w:style w:type="paragraph" w:customStyle="1" w:styleId="6538282AE4844A30B19547CAE01DDC2D">
    <w:name w:val="6538282AE4844A30B19547CAE01DDC2D"/>
    <w:rsid w:val="00121871"/>
  </w:style>
  <w:style w:type="paragraph" w:customStyle="1" w:styleId="8835F0A532154E7BB8CEC6708490ED94">
    <w:name w:val="8835F0A532154E7BB8CEC6708490ED94"/>
    <w:rsid w:val="00121871"/>
  </w:style>
  <w:style w:type="paragraph" w:customStyle="1" w:styleId="D1C44AC17BD14349A09C43A732A2A572">
    <w:name w:val="D1C44AC17BD14349A09C43A732A2A572"/>
    <w:rsid w:val="00D211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(document).dotx</Template>
  <TotalTime>1076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</cp:revision>
  <dcterms:created xsi:type="dcterms:W3CDTF">2023-07-26T18:29:00Z</dcterms:created>
  <dcterms:modified xsi:type="dcterms:W3CDTF">2023-08-04T15:46:00Z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